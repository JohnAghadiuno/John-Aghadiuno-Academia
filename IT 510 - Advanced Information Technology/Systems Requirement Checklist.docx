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2527" w14:textId="0CFEEA67" w:rsidR="00E81978" w:rsidRDefault="00AF0ED2">
      <w:pPr>
        <w:pStyle w:val="Title"/>
      </w:pPr>
      <w:sdt>
        <w:sdtPr>
          <w:alias w:val="Title:"/>
          <w:tag w:val="Title:"/>
          <w:id w:val="726351117"/>
          <w:placeholder>
            <w:docPart w:val="234D01C912284140BF237063097619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77167">
            <w:t>Systems Requirement Checklist</w:t>
          </w:r>
          <w:r w:rsidR="00F77167">
            <w:br/>
            <w:t>3-1 Homework Activity - Module Three</w:t>
          </w:r>
        </w:sdtContent>
      </w:sdt>
    </w:p>
    <w:p w14:paraId="30B02807" w14:textId="66FB6643" w:rsidR="00B823AA" w:rsidRDefault="00861F08" w:rsidP="00B823AA">
      <w:pPr>
        <w:pStyle w:val="Title2"/>
      </w:pPr>
      <w:r>
        <w:t>John C. Aghadiuno</w:t>
      </w:r>
    </w:p>
    <w:p w14:paraId="558EF793" w14:textId="77777777" w:rsidR="000E3308" w:rsidRDefault="000E3308" w:rsidP="00B823AA">
      <w:pPr>
        <w:pStyle w:val="Title2"/>
      </w:pPr>
    </w:p>
    <w:p w14:paraId="70FC6CE1" w14:textId="68BC9712" w:rsidR="00E81978" w:rsidRDefault="00861F08" w:rsidP="00B823AA">
      <w:pPr>
        <w:pStyle w:val="Title2"/>
      </w:pPr>
      <w:r>
        <w:t>Southern New Hampshire University</w:t>
      </w:r>
    </w:p>
    <w:p w14:paraId="25FC711F" w14:textId="57626909" w:rsidR="000E3308" w:rsidRDefault="000E3308" w:rsidP="00B823AA">
      <w:pPr>
        <w:pStyle w:val="Title2"/>
      </w:pPr>
      <w:r>
        <w:t xml:space="preserve">Professor </w:t>
      </w:r>
      <w:r w:rsidRPr="000E3308">
        <w:t>Allyson Heisey</w:t>
      </w:r>
    </w:p>
    <w:p w14:paraId="7E9FB88C" w14:textId="1F1F8D6C" w:rsidR="00C063E4" w:rsidRDefault="000E3308" w:rsidP="00B823AA">
      <w:pPr>
        <w:pStyle w:val="Title2"/>
      </w:pPr>
      <w:r>
        <w:t>05/20/2018</w:t>
      </w:r>
    </w:p>
    <w:p w14:paraId="36E019CF" w14:textId="52E1486C" w:rsidR="00E4313D" w:rsidRDefault="00E4313D" w:rsidP="00E4313D">
      <w:pPr>
        <w:ind w:firstLine="0"/>
      </w:pPr>
    </w:p>
    <w:p w14:paraId="64BB8C61" w14:textId="2410A998" w:rsidR="00E4313D" w:rsidRDefault="00E4313D" w:rsidP="00B65146">
      <w:r>
        <w:br w:type="page"/>
      </w:r>
    </w:p>
    <w:p w14:paraId="2EB61B77" w14:textId="050329EF" w:rsidR="00E81978" w:rsidRDefault="00AF0ED2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858E5BF26B3C4D3DABD958CEF32A2CD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F77167">
            <w:t>Systems Requirement Checklist</w:t>
          </w:r>
          <w:r w:rsidR="00F77167">
            <w:br/>
            <w:t>3-1 Homework Activity - Module Three</w:t>
          </w:r>
        </w:sdtContent>
      </w:sdt>
    </w:p>
    <w:p w14:paraId="6DA153AF" w14:textId="77777777" w:rsidR="00D406B8" w:rsidRDefault="00D406B8" w:rsidP="00D406B8">
      <w:pPr>
        <w:pStyle w:val="Heading1"/>
      </w:pPr>
    </w:p>
    <w:p w14:paraId="5CF48D7A" w14:textId="611455E9" w:rsidR="00D406B8" w:rsidRDefault="00D406B8" w:rsidP="00D406B8">
      <w:pPr>
        <w:pStyle w:val="Heading1"/>
      </w:pPr>
      <w:r>
        <w:t>Software Requirements Analysis</w:t>
      </w:r>
    </w:p>
    <w:p w14:paraId="04F45A11" w14:textId="237A24C8" w:rsidR="00D406B8" w:rsidRDefault="00D406B8" w:rsidP="00D406B8">
      <w:pPr>
        <w:pStyle w:val="Heading2"/>
      </w:pPr>
      <w:r>
        <w:t>Output</w:t>
      </w:r>
    </w:p>
    <w:p w14:paraId="2D717FC5" w14:textId="4EEA9154" w:rsidR="008B6C43" w:rsidRDefault="008B6C43" w:rsidP="008B6C43">
      <w:pPr>
        <w:numPr>
          <w:ilvl w:val="0"/>
          <w:numId w:val="21"/>
        </w:numPr>
      </w:pPr>
      <w:r>
        <w:t>The system must integrate with the existing accounting system BumbleBee.</w:t>
      </w:r>
      <w:r w:rsidRPr="000D7B94">
        <w:t xml:space="preserve"> </w:t>
      </w:r>
    </w:p>
    <w:p w14:paraId="434FA858" w14:textId="33430708" w:rsidR="00976AFA" w:rsidRPr="000D7B94" w:rsidRDefault="0020271A" w:rsidP="00976AFA">
      <w:pPr>
        <w:numPr>
          <w:ilvl w:val="0"/>
          <w:numId w:val="21"/>
        </w:numPr>
      </w:pPr>
      <w:r>
        <w:t xml:space="preserve">The </w:t>
      </w:r>
      <w:r w:rsidR="00D278DF">
        <w:t xml:space="preserve">system must </w:t>
      </w:r>
      <w:r w:rsidR="004502AE">
        <w:t>provide</w:t>
      </w:r>
      <w:r w:rsidR="00976AFA">
        <w:t xml:space="preserve"> visual representation of business activities, trends and core business metrics; including sales, profit and loss, interests and activities.</w:t>
      </w:r>
    </w:p>
    <w:p w14:paraId="74BC9FB9" w14:textId="4794F1A7" w:rsidR="00D278DF" w:rsidRDefault="004502AE" w:rsidP="004502AE">
      <w:pPr>
        <w:numPr>
          <w:ilvl w:val="0"/>
          <w:numId w:val="21"/>
        </w:numPr>
      </w:pPr>
      <w:r>
        <w:t xml:space="preserve">The system must produce business analytics and reports </w:t>
      </w:r>
      <w:r w:rsidR="00D278DF">
        <w:t>that allows custom aggregation</w:t>
      </w:r>
      <w:r>
        <w:t xml:space="preserve">, </w:t>
      </w:r>
      <w:r w:rsidR="00D278DF">
        <w:t xml:space="preserve">grouping </w:t>
      </w:r>
      <w:r>
        <w:t>and</w:t>
      </w:r>
      <w:r w:rsidR="00D278DF">
        <w:t xml:space="preserve"> filtering of data by user-defined </w:t>
      </w:r>
      <w:r>
        <w:t xml:space="preserve">metrics including custom </w:t>
      </w:r>
      <w:r w:rsidR="00D278DF">
        <w:t>date ranges</w:t>
      </w:r>
      <w:r>
        <w:t xml:space="preserve"> and activity types</w:t>
      </w:r>
      <w:r w:rsidR="00D278DF">
        <w:t>.</w:t>
      </w:r>
    </w:p>
    <w:p w14:paraId="5746B8C4" w14:textId="6CF19AB5" w:rsidR="000D7B94" w:rsidRPr="00976AFA" w:rsidRDefault="000D7B94" w:rsidP="000D7B94">
      <w:pPr>
        <w:numPr>
          <w:ilvl w:val="0"/>
          <w:numId w:val="21"/>
        </w:numPr>
      </w:pPr>
      <w:r>
        <w:t xml:space="preserve">The system must </w:t>
      </w:r>
      <w:r w:rsidR="003E2CD3">
        <w:t>produce</w:t>
      </w:r>
      <w:r w:rsidRPr="000D7B9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members</w:t>
      </w:r>
      <w:r w:rsidR="004502AE">
        <w:rPr>
          <w:rFonts w:ascii="Times New Roman" w:eastAsia="Times New Roman" w:hAnsi="Times New Roman" w:cs="Times New Roman"/>
        </w:rPr>
        <w:t>hip</w:t>
      </w:r>
      <w:r>
        <w:rPr>
          <w:rFonts w:ascii="Times New Roman" w:eastAsia="Times New Roman" w:hAnsi="Times New Roman" w:cs="Times New Roman"/>
        </w:rPr>
        <w:t xml:space="preserve"> </w:t>
      </w:r>
      <w:r w:rsidRPr="00887746">
        <w:rPr>
          <w:rFonts w:ascii="Times New Roman" w:eastAsia="Times New Roman" w:hAnsi="Times New Roman" w:cs="Times New Roman"/>
        </w:rPr>
        <w:t>activity and wellness logs</w:t>
      </w:r>
      <w:r w:rsidR="00976AFA">
        <w:rPr>
          <w:rFonts w:ascii="Times New Roman" w:eastAsia="Times New Roman" w:hAnsi="Times New Roman" w:cs="Times New Roman"/>
        </w:rPr>
        <w:t>.</w:t>
      </w:r>
    </w:p>
    <w:p w14:paraId="5A9F62C1" w14:textId="2EED9241" w:rsidR="000D7B94" w:rsidRPr="000D7B94" w:rsidRDefault="00976AFA" w:rsidP="004502AE">
      <w:pPr>
        <w:numPr>
          <w:ilvl w:val="0"/>
          <w:numId w:val="21"/>
        </w:numPr>
      </w:pPr>
      <w:r>
        <w:t>The system must produce</w:t>
      </w:r>
      <w:r w:rsidR="00C5321A">
        <w:t xml:space="preserve"> custom</w:t>
      </w:r>
      <w:r w:rsidR="003E2CD3">
        <w:t>izable</w:t>
      </w:r>
      <w:r w:rsidRPr="00D278DF">
        <w:rPr>
          <w:rFonts w:ascii="Times New Roman" w:eastAsia="Times New Roman" w:hAnsi="Times New Roman" w:cs="Times New Roman"/>
        </w:rPr>
        <w:t xml:space="preserve"> </w:t>
      </w:r>
      <w:r w:rsidRPr="00887746">
        <w:rPr>
          <w:rFonts w:ascii="Times New Roman" w:eastAsia="Times New Roman" w:hAnsi="Times New Roman" w:cs="Times New Roman"/>
        </w:rPr>
        <w:t xml:space="preserve">fitness coaching </w:t>
      </w:r>
      <w:r w:rsidR="004502AE">
        <w:rPr>
          <w:rFonts w:ascii="Times New Roman" w:eastAsia="Times New Roman" w:hAnsi="Times New Roman" w:cs="Times New Roman"/>
        </w:rPr>
        <w:t xml:space="preserve">based on age </w:t>
      </w:r>
      <w:r w:rsidR="008B6C43">
        <w:rPr>
          <w:rFonts w:ascii="Times New Roman" w:eastAsia="Times New Roman" w:hAnsi="Times New Roman" w:cs="Times New Roman"/>
        </w:rPr>
        <w:t>groups</w:t>
      </w:r>
      <w:r w:rsidRPr="00D278DF">
        <w:rPr>
          <w:rFonts w:ascii="Times New Roman" w:eastAsia="Times New Roman" w:hAnsi="Times New Roman" w:cs="Times New Roman"/>
        </w:rPr>
        <w:t>.</w:t>
      </w:r>
      <w:r w:rsidR="00D278DF">
        <w:t xml:space="preserve"> </w:t>
      </w:r>
    </w:p>
    <w:p w14:paraId="4E2D26D9" w14:textId="629037F1" w:rsidR="000D7B94" w:rsidRPr="000D7B94" w:rsidRDefault="000D7B94" w:rsidP="000D7B94">
      <w:pPr>
        <w:numPr>
          <w:ilvl w:val="0"/>
          <w:numId w:val="21"/>
        </w:numPr>
      </w:pPr>
      <w:r w:rsidRPr="000D7B94">
        <w:t xml:space="preserve">The system must </w:t>
      </w:r>
      <w:r w:rsidR="00C5321A">
        <w:t>provide</w:t>
      </w:r>
      <w:r w:rsidR="008B6C43">
        <w:t xml:space="preserve"> both</w:t>
      </w:r>
      <w:r w:rsidR="00C5321A">
        <w:t xml:space="preserve"> secure and public access online and be available globally.</w:t>
      </w:r>
    </w:p>
    <w:p w14:paraId="35381F09" w14:textId="13361B04" w:rsidR="000D7B94" w:rsidRPr="000D7B94" w:rsidRDefault="000D7B94" w:rsidP="000D7B94">
      <w:pPr>
        <w:numPr>
          <w:ilvl w:val="0"/>
          <w:numId w:val="21"/>
        </w:numPr>
      </w:pPr>
      <w:r w:rsidRPr="000D7B94">
        <w:t xml:space="preserve">The system must allow access </w:t>
      </w:r>
      <w:r w:rsidR="0020271A">
        <w:t xml:space="preserve">to </w:t>
      </w:r>
      <w:r w:rsidRPr="000D7B94">
        <w:t>customized training programs and</w:t>
      </w:r>
      <w:r w:rsidR="00C5321A">
        <w:t xml:space="preserve"> services</w:t>
      </w:r>
      <w:r w:rsidR="0020271A">
        <w:t xml:space="preserve"> based on user interests and activities</w:t>
      </w:r>
      <w:r w:rsidRPr="000D7B94">
        <w:t>.</w:t>
      </w:r>
    </w:p>
    <w:p w14:paraId="3D4950F0" w14:textId="77777777" w:rsidR="00D406B8" w:rsidRDefault="00D406B8" w:rsidP="00D406B8"/>
    <w:p w14:paraId="030F6C4C" w14:textId="58A14CC0" w:rsidR="0020271A" w:rsidRDefault="00D406B8" w:rsidP="0020271A">
      <w:pPr>
        <w:pStyle w:val="Heading2"/>
      </w:pPr>
      <w:r>
        <w:t>Input</w:t>
      </w:r>
    </w:p>
    <w:p w14:paraId="00F5E8E3" w14:textId="4C92E57D" w:rsidR="000D7B94" w:rsidRDefault="0020271A" w:rsidP="000D7B94">
      <w:pPr>
        <w:numPr>
          <w:ilvl w:val="0"/>
          <w:numId w:val="22"/>
        </w:numPr>
      </w:pPr>
      <w:r>
        <w:t xml:space="preserve">The system must </w:t>
      </w:r>
      <w:r w:rsidR="000D7B94" w:rsidRPr="000D7B94">
        <w:t xml:space="preserve">allow </w:t>
      </w:r>
      <w:r w:rsidR="008B6C43">
        <w:t xml:space="preserve">for </w:t>
      </w:r>
      <w:r w:rsidR="000D7B94" w:rsidRPr="000D7B94">
        <w:t>online</w:t>
      </w:r>
      <w:r>
        <w:t xml:space="preserve"> </w:t>
      </w:r>
      <w:r w:rsidR="000D7B94" w:rsidRPr="000D7B94">
        <w:t>registration</w:t>
      </w:r>
      <w:r>
        <w:t>s</w:t>
      </w:r>
      <w:r w:rsidR="000D7B94" w:rsidRPr="000D7B94">
        <w:t xml:space="preserve"> and account </w:t>
      </w:r>
      <w:r>
        <w:t>management</w:t>
      </w:r>
      <w:r w:rsidR="000D7B94" w:rsidRPr="000D7B94">
        <w:t xml:space="preserve"> </w:t>
      </w:r>
      <w:r>
        <w:t>by</w:t>
      </w:r>
      <w:r w:rsidR="000D7B94" w:rsidRPr="000D7B94">
        <w:t xml:space="preserve"> customers. </w:t>
      </w:r>
    </w:p>
    <w:p w14:paraId="652F9CB6" w14:textId="77777777" w:rsidR="003E2CD3" w:rsidRPr="00976AFA" w:rsidRDefault="003E2CD3" w:rsidP="003E2CD3">
      <w:pPr>
        <w:numPr>
          <w:ilvl w:val="0"/>
          <w:numId w:val="22"/>
        </w:numPr>
      </w:pPr>
      <w:r>
        <w:t>The system must store</w:t>
      </w:r>
      <w:r w:rsidRPr="000D7B9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membership </w:t>
      </w:r>
      <w:r w:rsidRPr="00887746">
        <w:rPr>
          <w:rFonts w:ascii="Times New Roman" w:eastAsia="Times New Roman" w:hAnsi="Times New Roman" w:cs="Times New Roman"/>
        </w:rPr>
        <w:t>activity and wellness logs</w:t>
      </w:r>
      <w:r>
        <w:rPr>
          <w:rFonts w:ascii="Times New Roman" w:eastAsia="Times New Roman" w:hAnsi="Times New Roman" w:cs="Times New Roman"/>
        </w:rPr>
        <w:t>.</w:t>
      </w:r>
    </w:p>
    <w:p w14:paraId="33296996" w14:textId="1BBB3C9E" w:rsidR="0020271A" w:rsidRPr="000D7B94" w:rsidRDefault="0020271A" w:rsidP="000D7B94">
      <w:pPr>
        <w:numPr>
          <w:ilvl w:val="0"/>
          <w:numId w:val="22"/>
        </w:numPr>
      </w:pPr>
      <w:r>
        <w:t xml:space="preserve">The system must capture </w:t>
      </w:r>
      <w:r w:rsidR="008B6C43">
        <w:t xml:space="preserve">relevant </w:t>
      </w:r>
      <w:r>
        <w:t>information about the customer and their interests.</w:t>
      </w:r>
    </w:p>
    <w:p w14:paraId="74F4002A" w14:textId="1B0CE606" w:rsidR="000D7B94" w:rsidRPr="000D7B94" w:rsidRDefault="00FE643C" w:rsidP="000D7B94">
      <w:pPr>
        <w:numPr>
          <w:ilvl w:val="0"/>
          <w:numId w:val="22"/>
        </w:numPr>
      </w:pPr>
      <w:r>
        <w:t xml:space="preserve">The system must </w:t>
      </w:r>
      <w:r w:rsidR="008B6C43">
        <w:t xml:space="preserve">provide a messaging system for </w:t>
      </w:r>
      <w:r w:rsidR="0020271A">
        <w:t>communica</w:t>
      </w:r>
      <w:r w:rsidR="008B6C43">
        <w:t>tion</w:t>
      </w:r>
      <w:r w:rsidR="0020271A">
        <w:t xml:space="preserve"> </w:t>
      </w:r>
      <w:r w:rsidR="008B6C43">
        <w:t>between</w:t>
      </w:r>
      <w:r w:rsidR="0020271A">
        <w:t xml:space="preserve"> staff</w:t>
      </w:r>
      <w:r w:rsidR="008B6C43">
        <w:t xml:space="preserve">, </w:t>
      </w:r>
      <w:r w:rsidR="0020271A">
        <w:t>instructors</w:t>
      </w:r>
      <w:r w:rsidR="008B6C43">
        <w:t xml:space="preserve"> and members</w:t>
      </w:r>
      <w:r w:rsidR="0020271A">
        <w:t>.</w:t>
      </w:r>
    </w:p>
    <w:p w14:paraId="4FB731D6" w14:textId="60C3EBD8" w:rsidR="000D7B94" w:rsidRDefault="00FE643C" w:rsidP="000D7B94">
      <w:pPr>
        <w:numPr>
          <w:ilvl w:val="0"/>
          <w:numId w:val="22"/>
        </w:numPr>
      </w:pPr>
      <w:r>
        <w:lastRenderedPageBreak/>
        <w:t xml:space="preserve">The system must allow users </w:t>
      </w:r>
      <w:r w:rsidR="000D7B94" w:rsidRPr="000D7B94">
        <w:t xml:space="preserve">to </w:t>
      </w:r>
      <w:r w:rsidR="0020271A">
        <w:t>sign up</w:t>
      </w:r>
      <w:r w:rsidR="000D7B94" w:rsidRPr="000D7B94">
        <w:t xml:space="preserve"> for special </w:t>
      </w:r>
      <w:r w:rsidR="0020271A">
        <w:t>promotions</w:t>
      </w:r>
      <w:r w:rsidR="000D7B94" w:rsidRPr="000D7B94">
        <w:t xml:space="preserve"> and </w:t>
      </w:r>
      <w:r w:rsidR="0020271A">
        <w:t xml:space="preserve">discounted </w:t>
      </w:r>
      <w:r w:rsidR="000D7B94" w:rsidRPr="000D7B94">
        <w:t>services.</w:t>
      </w:r>
    </w:p>
    <w:p w14:paraId="2942F122" w14:textId="65080A2D" w:rsidR="00FE643C" w:rsidRPr="000D7B94" w:rsidRDefault="00FE643C" w:rsidP="008B6C43">
      <w:pPr>
        <w:numPr>
          <w:ilvl w:val="0"/>
          <w:numId w:val="22"/>
        </w:numPr>
      </w:pPr>
      <w:r>
        <w:t>The system must have a content management system</w:t>
      </w:r>
      <w:r w:rsidR="008B6C43">
        <w:t xml:space="preserve"> and be able to</w:t>
      </w:r>
      <w:r>
        <w:t xml:space="preserve"> share information across social media and via subscriptions.</w:t>
      </w:r>
    </w:p>
    <w:p w14:paraId="78F4F4F5" w14:textId="77777777" w:rsidR="00D406B8" w:rsidRDefault="00D406B8" w:rsidP="00D406B8"/>
    <w:p w14:paraId="2B64106D" w14:textId="02936093" w:rsidR="00D406B8" w:rsidRPr="00D406B8" w:rsidRDefault="00D406B8" w:rsidP="00D406B8">
      <w:pPr>
        <w:pStyle w:val="Heading2"/>
      </w:pPr>
      <w:r>
        <w:t>Process</w:t>
      </w:r>
    </w:p>
    <w:p w14:paraId="4B44A3B2" w14:textId="0E2343D1" w:rsidR="000D7B94" w:rsidRDefault="000D7B94" w:rsidP="000D7B94">
      <w:pPr>
        <w:numPr>
          <w:ilvl w:val="0"/>
          <w:numId w:val="23"/>
        </w:numPr>
      </w:pPr>
      <w:r w:rsidRPr="000D7B94">
        <w:t xml:space="preserve">The system must </w:t>
      </w:r>
      <w:r w:rsidR="007500B5">
        <w:t>integrate with the existing financial system and share data.</w:t>
      </w:r>
    </w:p>
    <w:p w14:paraId="79ED6012" w14:textId="5A488B3F" w:rsidR="007500B5" w:rsidRDefault="007500B5" w:rsidP="000D7B94">
      <w:pPr>
        <w:numPr>
          <w:ilvl w:val="0"/>
          <w:numId w:val="23"/>
        </w:numPr>
      </w:pPr>
      <w:r>
        <w:t>The system must be able to save members’ fina</w:t>
      </w:r>
      <w:r w:rsidR="003E2CD3">
        <w:t>ncial information to the financial system.</w:t>
      </w:r>
    </w:p>
    <w:p w14:paraId="2C12CCA6" w14:textId="102B0242" w:rsidR="003E2CD3" w:rsidRPr="000D7B94" w:rsidRDefault="003E2CD3" w:rsidP="000D7B94">
      <w:pPr>
        <w:numPr>
          <w:ilvl w:val="0"/>
          <w:numId w:val="23"/>
        </w:numPr>
      </w:pPr>
      <w:r>
        <w:t>The system must be able to pull information from existing financial system.</w:t>
      </w:r>
    </w:p>
    <w:p w14:paraId="2348D3FC" w14:textId="10AB13CC" w:rsidR="000D7B94" w:rsidRPr="000D7B94" w:rsidRDefault="000D7B94" w:rsidP="000D7B94">
      <w:pPr>
        <w:numPr>
          <w:ilvl w:val="0"/>
          <w:numId w:val="23"/>
        </w:numPr>
      </w:pPr>
      <w:r w:rsidRPr="000D7B94">
        <w:t xml:space="preserve">The system must </w:t>
      </w:r>
      <w:r w:rsidR="007500B5">
        <w:t>have built-in algorithms to enforce business rules and objectives</w:t>
      </w:r>
      <w:r w:rsidRPr="000D7B94">
        <w:t xml:space="preserve">. </w:t>
      </w:r>
    </w:p>
    <w:p w14:paraId="6F0FED02" w14:textId="77777777" w:rsidR="00D406B8" w:rsidRDefault="00D406B8" w:rsidP="00D406B8"/>
    <w:p w14:paraId="30BE8D86" w14:textId="74A3A967" w:rsidR="00D406B8" w:rsidRDefault="00D406B8" w:rsidP="00D406B8">
      <w:pPr>
        <w:pStyle w:val="Heading2"/>
      </w:pPr>
      <w:r>
        <w:t>Performance</w:t>
      </w:r>
    </w:p>
    <w:p w14:paraId="44EECE40" w14:textId="749C4995" w:rsidR="000D7B94" w:rsidRDefault="00FE643C" w:rsidP="000D7B94">
      <w:pPr>
        <w:numPr>
          <w:ilvl w:val="0"/>
          <w:numId w:val="24"/>
        </w:numPr>
      </w:pPr>
      <w:r>
        <w:t xml:space="preserve">The system must be </w:t>
      </w:r>
      <w:r w:rsidR="000D7B94" w:rsidRPr="000D7B94">
        <w:t xml:space="preserve">able to </w:t>
      </w:r>
      <w:r>
        <w:t xml:space="preserve">scale and support thousands of </w:t>
      </w:r>
      <w:r w:rsidR="000D7B94" w:rsidRPr="000D7B94">
        <w:t>users simultaneously.</w:t>
      </w:r>
    </w:p>
    <w:p w14:paraId="2ABFE206" w14:textId="007B5205" w:rsidR="00FE643C" w:rsidRPr="000D7B94" w:rsidRDefault="00FE643C" w:rsidP="000D7B94">
      <w:pPr>
        <w:numPr>
          <w:ilvl w:val="0"/>
          <w:numId w:val="24"/>
        </w:numPr>
      </w:pPr>
      <w:r>
        <w:t>The system must be able to handle core business processes</w:t>
      </w:r>
      <w:r w:rsidR="008B6C43">
        <w:t>.</w:t>
      </w:r>
    </w:p>
    <w:p w14:paraId="3BA309B9" w14:textId="775DDB25" w:rsidR="008B6C43" w:rsidRDefault="008B6C43" w:rsidP="008B6C43">
      <w:pPr>
        <w:numPr>
          <w:ilvl w:val="0"/>
          <w:numId w:val="24"/>
        </w:numPr>
      </w:pPr>
      <w:r>
        <w:t xml:space="preserve">The system must </w:t>
      </w:r>
      <w:r w:rsidR="007500B5">
        <w:t xml:space="preserve">have a friendly interface, </w:t>
      </w:r>
      <w:r>
        <w:t>easy to use</w:t>
      </w:r>
      <w:r w:rsidR="007500B5">
        <w:t xml:space="preserve"> and accessible on any device</w:t>
      </w:r>
      <w:r>
        <w:t>.</w:t>
      </w:r>
    </w:p>
    <w:p w14:paraId="7EC04778" w14:textId="46801B45" w:rsidR="00D406B8" w:rsidRDefault="008B6C43" w:rsidP="008B6C43">
      <w:r>
        <w:t xml:space="preserve"> </w:t>
      </w:r>
    </w:p>
    <w:p w14:paraId="7FD52014" w14:textId="4F3D1035" w:rsidR="00D406B8" w:rsidRDefault="00D406B8" w:rsidP="00D406B8">
      <w:pPr>
        <w:pStyle w:val="Heading2"/>
      </w:pPr>
      <w:r>
        <w:t>Control</w:t>
      </w:r>
    </w:p>
    <w:p w14:paraId="52602E64" w14:textId="0D7F4EDD" w:rsidR="000D7B94" w:rsidRPr="000D7B94" w:rsidRDefault="000D7B94" w:rsidP="000D7B94">
      <w:pPr>
        <w:pStyle w:val="Heading2"/>
        <w:numPr>
          <w:ilvl w:val="0"/>
          <w:numId w:val="25"/>
        </w:numPr>
        <w:rPr>
          <w:b w:val="0"/>
        </w:rPr>
      </w:pPr>
      <w:r w:rsidRPr="000D7B94">
        <w:rPr>
          <w:b w:val="0"/>
        </w:rPr>
        <w:t>The system must provide</w:t>
      </w:r>
      <w:r w:rsidR="008B6C43">
        <w:rPr>
          <w:b w:val="0"/>
        </w:rPr>
        <w:t xml:space="preserve"> a</w:t>
      </w:r>
      <w:r w:rsidRPr="000D7B94">
        <w:rPr>
          <w:b w:val="0"/>
        </w:rPr>
        <w:t xml:space="preserve"> </w:t>
      </w:r>
      <w:r w:rsidR="008B6C43">
        <w:rPr>
          <w:b w:val="0"/>
        </w:rPr>
        <w:t>secure single log-in enterprise-wide</w:t>
      </w:r>
      <w:r w:rsidRPr="000D7B94">
        <w:rPr>
          <w:b w:val="0"/>
        </w:rPr>
        <w:t xml:space="preserve">. </w:t>
      </w:r>
    </w:p>
    <w:p w14:paraId="4EE09A2E" w14:textId="1BCA3E8C" w:rsidR="000D7B94" w:rsidRPr="000D7B94" w:rsidRDefault="007500B5" w:rsidP="000D7B94">
      <w:pPr>
        <w:pStyle w:val="Heading2"/>
        <w:numPr>
          <w:ilvl w:val="0"/>
          <w:numId w:val="25"/>
        </w:numPr>
        <w:rPr>
          <w:b w:val="0"/>
        </w:rPr>
      </w:pPr>
      <w:r>
        <w:rPr>
          <w:b w:val="0"/>
        </w:rPr>
        <w:t>The system must provide authentication, authorization and a</w:t>
      </w:r>
      <w:r w:rsidR="008B6C43">
        <w:rPr>
          <w:b w:val="0"/>
        </w:rPr>
        <w:t>ccess control</w:t>
      </w:r>
      <w:r>
        <w:rPr>
          <w:b w:val="0"/>
        </w:rPr>
        <w:t xml:space="preserve"> mechanisms consistent with business rules</w:t>
      </w:r>
      <w:r w:rsidR="000D7B94" w:rsidRPr="000D7B94">
        <w:rPr>
          <w:b w:val="0"/>
        </w:rPr>
        <w:t xml:space="preserve">. </w:t>
      </w:r>
    </w:p>
    <w:p w14:paraId="0422B332" w14:textId="3C2F89FF" w:rsidR="000D7B94" w:rsidRPr="000D7B94" w:rsidRDefault="007500B5" w:rsidP="000D7B94">
      <w:pPr>
        <w:pStyle w:val="Heading2"/>
        <w:numPr>
          <w:ilvl w:val="0"/>
          <w:numId w:val="25"/>
        </w:numPr>
        <w:rPr>
          <w:b w:val="0"/>
        </w:rPr>
      </w:pPr>
      <w:r>
        <w:rPr>
          <w:b w:val="0"/>
        </w:rPr>
        <w:t>The system must provide for the security, integrity, reliability, retention and back-up of data in accordance with applicable state laws, governing bodies, industry standards and business rules.</w:t>
      </w:r>
    </w:p>
    <w:p w14:paraId="34501394" w14:textId="15F91DF4" w:rsidR="00E81978" w:rsidRDefault="00E81978" w:rsidP="00C31D30">
      <w:pPr>
        <w:pStyle w:val="Bibliography"/>
        <w:rPr>
          <w:noProof/>
        </w:rPr>
      </w:pPr>
    </w:p>
    <w:p w14:paraId="70D81054" w14:textId="70C43172" w:rsidR="00023237" w:rsidRDefault="00023237" w:rsidP="00023237">
      <w:pPr>
        <w:pStyle w:val="Heading1"/>
        <w:rPr>
          <w:kern w:val="0"/>
        </w:rPr>
      </w:pPr>
      <w:r>
        <w:lastRenderedPageBreak/>
        <w:t>References</w:t>
      </w:r>
    </w:p>
    <w:p w14:paraId="2BF75663" w14:textId="77777777" w:rsidR="00023237" w:rsidRDefault="00023237" w:rsidP="00023237">
      <w:pPr>
        <w:pStyle w:val="NormalWeb"/>
        <w:ind w:left="720" w:hanging="720"/>
        <w:rPr>
          <w:rFonts w:ascii="Calibri" w:hAnsi="Calibri" w:cs="Calibri"/>
          <w:sz w:val="22"/>
          <w:szCs w:val="22"/>
        </w:rPr>
      </w:pPr>
      <w:r>
        <w:t xml:space="preserve">Rosenblatt, H., &amp; Scott, T. (2017). </w:t>
      </w:r>
      <w:r>
        <w:rPr>
          <w:rStyle w:val="Emphasis"/>
        </w:rPr>
        <w:t xml:space="preserve">Systems Analysis and Design </w:t>
      </w:r>
      <w:r>
        <w:rPr>
          <w:rStyle w:val="Emphasis"/>
          <w:i w:val="0"/>
          <w:iCs w:val="0"/>
        </w:rPr>
        <w:t>(11</w:t>
      </w:r>
      <w:r>
        <w:rPr>
          <w:rStyle w:val="Emphasis"/>
          <w:i w:val="0"/>
          <w:iCs w:val="0"/>
          <w:vertAlign w:val="superscript"/>
        </w:rPr>
        <w:t>th</w:t>
      </w:r>
      <w:r>
        <w:rPr>
          <w:rStyle w:val="Emphasis"/>
          <w:i w:val="0"/>
          <w:iCs w:val="0"/>
        </w:rPr>
        <w:t xml:space="preserve"> ed.)</w:t>
      </w:r>
      <w:r>
        <w:rPr>
          <w:i/>
          <w:iCs/>
        </w:rPr>
        <w:t>.</w:t>
      </w:r>
      <w:r>
        <w:t xml:space="preserve"> Retrieved from https://mbsdirect.vitalsourc</w:t>
      </w:r>
      <w:bookmarkStart w:id="0" w:name="_GoBack"/>
      <w:bookmarkEnd w:id="0"/>
      <w:r>
        <w:t>e.com/#/books/9781337424202/</w:t>
      </w:r>
    </w:p>
    <w:p w14:paraId="4AB9CEC9" w14:textId="77777777" w:rsidR="00023237" w:rsidRDefault="00023237" w:rsidP="00023237">
      <w:pPr>
        <w:pStyle w:val="NormalWeb"/>
        <w:ind w:left="720" w:hanging="720"/>
        <w:rPr>
          <w:rFonts w:ascii="Calibri" w:hAnsi="Calibri" w:cs="Calibri"/>
          <w:sz w:val="22"/>
          <w:szCs w:val="22"/>
        </w:rPr>
      </w:pPr>
      <w:r>
        <w:t xml:space="preserve">Southern New Hampshire University. (n.d.). </w:t>
      </w:r>
      <w:r>
        <w:rPr>
          <w:rStyle w:val="Emphasis"/>
        </w:rPr>
        <w:t>Campus Bikes.</w:t>
      </w:r>
      <w:r>
        <w:t xml:space="preserve"> [PDF file]. Retrieved from https://learn.snhu.edu/d2l/lor/viewer/viewFile.d2lfile/47266/20676,1/</w:t>
      </w:r>
    </w:p>
    <w:p w14:paraId="10FED762" w14:textId="09F7341E" w:rsidR="008B6C43" w:rsidRDefault="008B6C43" w:rsidP="008B6C43"/>
    <w:p w14:paraId="6E636A72" w14:textId="77777777" w:rsidR="008B6C43" w:rsidRPr="008B6C43" w:rsidRDefault="008B6C43" w:rsidP="008B6C43"/>
    <w:sectPr w:rsidR="008B6C43" w:rsidRPr="008B6C43" w:rsidSect="00DC25D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C5A9E" w14:textId="77777777" w:rsidR="00AF0ED2" w:rsidRDefault="00AF0ED2">
      <w:pPr>
        <w:spacing w:line="240" w:lineRule="auto"/>
      </w:pPr>
      <w:r>
        <w:separator/>
      </w:r>
    </w:p>
    <w:p w14:paraId="178D556A" w14:textId="77777777" w:rsidR="00AF0ED2" w:rsidRDefault="00AF0ED2"/>
  </w:endnote>
  <w:endnote w:type="continuationSeparator" w:id="0">
    <w:p w14:paraId="73E70DA8" w14:textId="77777777" w:rsidR="00AF0ED2" w:rsidRDefault="00AF0ED2">
      <w:pPr>
        <w:spacing w:line="240" w:lineRule="auto"/>
      </w:pPr>
      <w:r>
        <w:continuationSeparator/>
      </w:r>
    </w:p>
    <w:p w14:paraId="0203CE09" w14:textId="77777777" w:rsidR="00AF0ED2" w:rsidRDefault="00AF0E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D4BCE" w14:textId="77777777" w:rsidR="00AF0ED2" w:rsidRDefault="00AF0ED2">
      <w:pPr>
        <w:spacing w:line="240" w:lineRule="auto"/>
      </w:pPr>
      <w:r>
        <w:separator/>
      </w:r>
    </w:p>
    <w:p w14:paraId="0241E7A5" w14:textId="77777777" w:rsidR="00AF0ED2" w:rsidRDefault="00AF0ED2"/>
  </w:footnote>
  <w:footnote w:type="continuationSeparator" w:id="0">
    <w:p w14:paraId="4BB1381B" w14:textId="77777777" w:rsidR="00AF0ED2" w:rsidRDefault="00AF0ED2">
      <w:pPr>
        <w:spacing w:line="240" w:lineRule="auto"/>
      </w:pPr>
      <w:r>
        <w:continuationSeparator/>
      </w:r>
    </w:p>
    <w:p w14:paraId="68C24596" w14:textId="77777777" w:rsidR="00AF0ED2" w:rsidRDefault="00AF0E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CC7DE" w14:textId="2617D91E" w:rsidR="00E81978" w:rsidRDefault="00AF0ED2">
    <w:pPr>
      <w:pStyle w:val="Header"/>
    </w:pPr>
    <w:sdt>
      <w:sdtPr>
        <w:alias w:val="Running head"/>
        <w:tag w:val=""/>
        <w:id w:val="12739865"/>
        <w:placeholder>
          <w:docPart w:val="6504FCA3872C4AB28377BA1718AE9FC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DC25D2" w:rsidRPr="00DC25D2">
          <w:t>PERSONAL TRAINER, INC. SOFTWARE REQUIREMENTS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B487C" w14:textId="25281E3C" w:rsidR="00E81978" w:rsidRDefault="005D3A03" w:rsidP="00567384">
    <w:pPr>
      <w:pStyle w:val="Header"/>
      <w:rPr>
        <w:rStyle w:val="Strong"/>
      </w:rPr>
    </w:pPr>
    <w:r>
      <w:t xml:space="preserve">Running head: </w:t>
    </w:r>
    <w:r w:rsidR="00DC25D2" w:rsidRPr="00DC25D2">
      <w:t>PERSONAL TRAINER, INC. SOFTWARE REQUIREMENTS ANALYSIS</w:t>
    </w:r>
    <w:r w:rsidR="00DC25D2" w:rsidRPr="00DC25D2">
      <w:rPr>
        <w:rStyle w:val="Strong"/>
        <w:caps w:val="0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F59727B"/>
    <w:multiLevelType w:val="hybridMultilevel"/>
    <w:tmpl w:val="73BA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07ED"/>
    <w:multiLevelType w:val="hybridMultilevel"/>
    <w:tmpl w:val="A0A0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D4768"/>
    <w:multiLevelType w:val="hybridMultilevel"/>
    <w:tmpl w:val="34A2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5669C"/>
    <w:multiLevelType w:val="hybridMultilevel"/>
    <w:tmpl w:val="6274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E303D"/>
    <w:multiLevelType w:val="hybridMultilevel"/>
    <w:tmpl w:val="BB1C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E6EE7"/>
    <w:multiLevelType w:val="hybridMultilevel"/>
    <w:tmpl w:val="D50A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C4A7DBD"/>
    <w:multiLevelType w:val="hybridMultilevel"/>
    <w:tmpl w:val="24FE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35BBF"/>
    <w:multiLevelType w:val="hybridMultilevel"/>
    <w:tmpl w:val="F716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73E3BDD"/>
    <w:multiLevelType w:val="hybridMultilevel"/>
    <w:tmpl w:val="9EAC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D6934"/>
    <w:multiLevelType w:val="hybridMultilevel"/>
    <w:tmpl w:val="7ECA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3"/>
  </w:num>
  <w:num w:numId="13">
    <w:abstractNumId w:val="19"/>
  </w:num>
  <w:num w:numId="14">
    <w:abstractNumId w:val="16"/>
  </w:num>
  <w:num w:numId="15">
    <w:abstractNumId w:val="22"/>
  </w:num>
  <w:num w:numId="16">
    <w:abstractNumId w:val="20"/>
  </w:num>
  <w:num w:numId="17">
    <w:abstractNumId w:val="10"/>
  </w:num>
  <w:num w:numId="18">
    <w:abstractNumId w:val="12"/>
  </w:num>
  <w:num w:numId="19">
    <w:abstractNumId w:val="11"/>
  </w:num>
  <w:num w:numId="20">
    <w:abstractNumId w:val="15"/>
  </w:num>
  <w:num w:numId="21">
    <w:abstractNumId w:val="14"/>
  </w:num>
  <w:num w:numId="22">
    <w:abstractNumId w:val="21"/>
  </w:num>
  <w:num w:numId="23">
    <w:abstractNumId w:val="18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84"/>
    <w:rsid w:val="00023237"/>
    <w:rsid w:val="000D3F41"/>
    <w:rsid w:val="000D7B94"/>
    <w:rsid w:val="000E3308"/>
    <w:rsid w:val="0020271A"/>
    <w:rsid w:val="00355DCA"/>
    <w:rsid w:val="00374173"/>
    <w:rsid w:val="003E2CD3"/>
    <w:rsid w:val="004502AE"/>
    <w:rsid w:val="00551A02"/>
    <w:rsid w:val="005534FA"/>
    <w:rsid w:val="00567384"/>
    <w:rsid w:val="005D3A03"/>
    <w:rsid w:val="00674245"/>
    <w:rsid w:val="00686014"/>
    <w:rsid w:val="007500B5"/>
    <w:rsid w:val="00771D4B"/>
    <w:rsid w:val="008002C0"/>
    <w:rsid w:val="00861F08"/>
    <w:rsid w:val="008B6C43"/>
    <w:rsid w:val="008C5323"/>
    <w:rsid w:val="00935041"/>
    <w:rsid w:val="00976AFA"/>
    <w:rsid w:val="009A6A3B"/>
    <w:rsid w:val="00AF0ED2"/>
    <w:rsid w:val="00B65146"/>
    <w:rsid w:val="00B823AA"/>
    <w:rsid w:val="00BA27D8"/>
    <w:rsid w:val="00BA45DB"/>
    <w:rsid w:val="00BF4184"/>
    <w:rsid w:val="00BF570E"/>
    <w:rsid w:val="00C0601E"/>
    <w:rsid w:val="00C063E4"/>
    <w:rsid w:val="00C31D30"/>
    <w:rsid w:val="00C5321A"/>
    <w:rsid w:val="00C918E0"/>
    <w:rsid w:val="00CD6E39"/>
    <w:rsid w:val="00CF6E91"/>
    <w:rsid w:val="00D17F35"/>
    <w:rsid w:val="00D278DF"/>
    <w:rsid w:val="00D406B8"/>
    <w:rsid w:val="00D85B68"/>
    <w:rsid w:val="00DC25D2"/>
    <w:rsid w:val="00E4313D"/>
    <w:rsid w:val="00E6004D"/>
    <w:rsid w:val="00E81978"/>
    <w:rsid w:val="00F379B7"/>
    <w:rsid w:val="00F525FA"/>
    <w:rsid w:val="00F77167"/>
    <w:rsid w:val="00FE643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40E2D"/>
  <w15:chartTrackingRefBased/>
  <w15:docId w15:val="{E63DD438-8460-4FA9-BA7C-764A9E06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Revision">
    <w:name w:val="Revision"/>
    <w:hidden/>
    <w:uiPriority w:val="99"/>
    <w:semiHidden/>
    <w:rsid w:val="00861F08"/>
    <w:pPr>
      <w:spacing w:line="240" w:lineRule="auto"/>
      <w:ind w:firstLine="0"/>
    </w:pPr>
    <w:rPr>
      <w:kern w:val="24"/>
    </w:rPr>
  </w:style>
  <w:style w:type="paragraph" w:styleId="TOC1">
    <w:name w:val="toc 1"/>
    <w:basedOn w:val="Normal"/>
    <w:next w:val="Normal"/>
    <w:autoRedefine/>
    <w:uiPriority w:val="39"/>
    <w:unhideWhenUsed/>
    <w:rsid w:val="00C063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63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063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063E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4D01C912284140BF23706309761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62FF0-0820-43BD-B290-3F5EFD8EE466}"/>
      </w:docPartPr>
      <w:docPartBody>
        <w:p w:rsidR="00DE480B" w:rsidRDefault="00DE480B">
          <w:pPr>
            <w:pStyle w:val="234D01C912284140BF23706309761968"/>
          </w:pPr>
          <w:r>
            <w:t>[Title Here, up to 12 Words, on One to Two Lines]</w:t>
          </w:r>
        </w:p>
      </w:docPartBody>
    </w:docPart>
    <w:docPart>
      <w:docPartPr>
        <w:name w:val="858E5BF26B3C4D3DABD958CEF32A2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AD37-1867-4010-A81D-72B269F00FAC}"/>
      </w:docPartPr>
      <w:docPartBody>
        <w:p w:rsidR="00DE480B" w:rsidRDefault="00DE480B">
          <w:pPr>
            <w:pStyle w:val="858E5BF26B3C4D3DABD958CEF32A2CDC"/>
          </w:pPr>
          <w:r>
            <w:t>[Title Here, up to 12 Words, on One to Two Lines]</w:t>
          </w:r>
        </w:p>
      </w:docPartBody>
    </w:docPart>
    <w:docPart>
      <w:docPartPr>
        <w:name w:val="6504FCA3872C4AB28377BA1718AE9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D6B3-A564-4F9D-97E9-154CFE4F53E9}"/>
      </w:docPartPr>
      <w:docPartBody>
        <w:p w:rsidR="00DE480B" w:rsidRDefault="00DE480B">
          <w:pPr>
            <w:pStyle w:val="6504FCA3872C4AB28377BA1718AE9FC8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0B"/>
    <w:rsid w:val="00031BCA"/>
    <w:rsid w:val="00DE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4D01C912284140BF23706309761968">
    <w:name w:val="234D01C912284140BF23706309761968"/>
  </w:style>
  <w:style w:type="paragraph" w:customStyle="1" w:styleId="F97BE159552944379CC03C8524221030">
    <w:name w:val="F97BE159552944379CC03C8524221030"/>
  </w:style>
  <w:style w:type="paragraph" w:customStyle="1" w:styleId="C81C000962A84AF3BE226C4A1227235C">
    <w:name w:val="C81C000962A84AF3BE226C4A1227235C"/>
  </w:style>
  <w:style w:type="paragraph" w:customStyle="1" w:styleId="571B5FDA1CB64E7581D3016CF8B9AD8F">
    <w:name w:val="571B5FDA1CB64E7581D3016CF8B9AD8F"/>
  </w:style>
  <w:style w:type="paragraph" w:customStyle="1" w:styleId="AF98ADF3A1F2429F9AE0E41C93934335">
    <w:name w:val="AF98ADF3A1F2429F9AE0E41C93934335"/>
  </w:style>
  <w:style w:type="paragraph" w:customStyle="1" w:styleId="BA1C590112824F138C68246E03AEF146">
    <w:name w:val="BA1C590112824F138C68246E03AEF146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394AEA4D5F43ECBF83F6FE8C2E0D5D">
    <w:name w:val="65394AEA4D5F43ECBF83F6FE8C2E0D5D"/>
  </w:style>
  <w:style w:type="paragraph" w:customStyle="1" w:styleId="E3F1861B2E8D4434AC806DB59C6CF8BE">
    <w:name w:val="E3F1861B2E8D4434AC806DB59C6CF8BE"/>
  </w:style>
  <w:style w:type="paragraph" w:customStyle="1" w:styleId="858E5BF26B3C4D3DABD958CEF32A2CDC">
    <w:name w:val="858E5BF26B3C4D3DABD958CEF32A2CDC"/>
  </w:style>
  <w:style w:type="paragraph" w:customStyle="1" w:styleId="74BF3957B80143DF9CF7F324C4C6A464">
    <w:name w:val="74BF3957B80143DF9CF7F324C4C6A464"/>
  </w:style>
  <w:style w:type="paragraph" w:customStyle="1" w:styleId="AE4564B33F8B41E19EF3D4754EC4314A">
    <w:name w:val="AE4564B33F8B41E19EF3D4754EC4314A"/>
  </w:style>
  <w:style w:type="paragraph" w:customStyle="1" w:styleId="535184465DF943B381E5E5DBADDAD8EA">
    <w:name w:val="535184465DF943B381E5E5DBADDAD8EA"/>
  </w:style>
  <w:style w:type="paragraph" w:customStyle="1" w:styleId="80EA1B75243044E08DEC2B123D8606C6">
    <w:name w:val="80EA1B75243044E08DEC2B123D8606C6"/>
  </w:style>
  <w:style w:type="paragraph" w:customStyle="1" w:styleId="D3D38C316D094DF38E92548083AC7395">
    <w:name w:val="D3D38C316D094DF38E92548083AC7395"/>
  </w:style>
  <w:style w:type="paragraph" w:customStyle="1" w:styleId="78C5659D772C43C098C9D68F7DA93965">
    <w:name w:val="78C5659D772C43C098C9D68F7DA93965"/>
  </w:style>
  <w:style w:type="paragraph" w:customStyle="1" w:styleId="606EAE4DD5BA4EAB81F848D5DCC442CD">
    <w:name w:val="606EAE4DD5BA4EAB81F848D5DCC442CD"/>
  </w:style>
  <w:style w:type="paragraph" w:customStyle="1" w:styleId="9A4EA70058D34733AB2D45210B16AF7E">
    <w:name w:val="9A4EA70058D34733AB2D45210B16AF7E"/>
  </w:style>
  <w:style w:type="paragraph" w:customStyle="1" w:styleId="40FD1B12661C4B509E39BF68621F24E5">
    <w:name w:val="40FD1B12661C4B509E39BF68621F24E5"/>
  </w:style>
  <w:style w:type="paragraph" w:customStyle="1" w:styleId="27892ED82DF14E7F88468C2481B95DD7">
    <w:name w:val="27892ED82DF14E7F88468C2481B95DD7"/>
  </w:style>
  <w:style w:type="paragraph" w:customStyle="1" w:styleId="19661ECE85024F49BED2A4E6D006FB31">
    <w:name w:val="19661ECE85024F49BED2A4E6D006FB31"/>
  </w:style>
  <w:style w:type="paragraph" w:customStyle="1" w:styleId="E9601815FE104865A74D292DEEA75B1F">
    <w:name w:val="E9601815FE104865A74D292DEEA75B1F"/>
  </w:style>
  <w:style w:type="paragraph" w:customStyle="1" w:styleId="70A0019D7FD04A52834280BA977E6C8A">
    <w:name w:val="70A0019D7FD04A52834280BA977E6C8A"/>
  </w:style>
  <w:style w:type="paragraph" w:customStyle="1" w:styleId="A090DADB3D4147A2A658CE9839B2164A">
    <w:name w:val="A090DADB3D4147A2A658CE9839B2164A"/>
  </w:style>
  <w:style w:type="paragraph" w:customStyle="1" w:styleId="B877AC7F879D479A83E10BEFC1FBBF6F">
    <w:name w:val="B877AC7F879D479A83E10BEFC1FBBF6F"/>
  </w:style>
  <w:style w:type="paragraph" w:customStyle="1" w:styleId="6055603D9F11480BA0C97CEC8BF6678F">
    <w:name w:val="6055603D9F11480BA0C97CEC8BF6678F"/>
  </w:style>
  <w:style w:type="paragraph" w:customStyle="1" w:styleId="A6E758120037460DBB8FE2695EE53C1D">
    <w:name w:val="A6E758120037460DBB8FE2695EE53C1D"/>
  </w:style>
  <w:style w:type="paragraph" w:customStyle="1" w:styleId="D14EBD14D23F46628DB3297B37285FDF">
    <w:name w:val="D14EBD14D23F46628DB3297B37285FDF"/>
  </w:style>
  <w:style w:type="paragraph" w:customStyle="1" w:styleId="4C0D9F7A80214F3688AB53503B5C3D61">
    <w:name w:val="4C0D9F7A80214F3688AB53503B5C3D61"/>
  </w:style>
  <w:style w:type="paragraph" w:customStyle="1" w:styleId="F61EF22DCE8145AC8DD1ACC44F184489">
    <w:name w:val="F61EF22DCE8145AC8DD1ACC44F184489"/>
  </w:style>
  <w:style w:type="paragraph" w:customStyle="1" w:styleId="ED002BACF262413AA53A7C9943BC3F35">
    <w:name w:val="ED002BACF262413AA53A7C9943BC3F35"/>
  </w:style>
  <w:style w:type="paragraph" w:customStyle="1" w:styleId="BBDDCC302B80499CAE76AFE1FBE8334C">
    <w:name w:val="BBDDCC302B80499CAE76AFE1FBE8334C"/>
  </w:style>
  <w:style w:type="paragraph" w:customStyle="1" w:styleId="102B02390E7C432CA725837E6076981C">
    <w:name w:val="102B02390E7C432CA725837E6076981C"/>
  </w:style>
  <w:style w:type="paragraph" w:customStyle="1" w:styleId="3C8D3E47AD5044E69BA23D87B1FA4A2D">
    <w:name w:val="3C8D3E47AD5044E69BA23D87B1FA4A2D"/>
  </w:style>
  <w:style w:type="paragraph" w:customStyle="1" w:styleId="2972B187C9FB4136B09CB1239DDA2122">
    <w:name w:val="2972B187C9FB4136B09CB1239DDA2122"/>
  </w:style>
  <w:style w:type="paragraph" w:customStyle="1" w:styleId="6E6A18028D6B49FFBB937035FFC25D63">
    <w:name w:val="6E6A18028D6B49FFBB937035FFC25D63"/>
  </w:style>
  <w:style w:type="paragraph" w:customStyle="1" w:styleId="0FF457A4EEF3489E9BE065529D537107">
    <w:name w:val="0FF457A4EEF3489E9BE065529D537107"/>
  </w:style>
  <w:style w:type="paragraph" w:customStyle="1" w:styleId="F334E75FBAB54D0D9D1F4AD7FB61457F">
    <w:name w:val="F334E75FBAB54D0D9D1F4AD7FB61457F"/>
  </w:style>
  <w:style w:type="paragraph" w:customStyle="1" w:styleId="47D5E673900C48DF981A027BB937D01F">
    <w:name w:val="47D5E673900C48DF981A027BB937D01F"/>
  </w:style>
  <w:style w:type="paragraph" w:customStyle="1" w:styleId="A3C81E1F034B496A81F7B5B0BB85E9DF">
    <w:name w:val="A3C81E1F034B496A81F7B5B0BB85E9DF"/>
  </w:style>
  <w:style w:type="paragraph" w:customStyle="1" w:styleId="03E5263EC99F446D8118FEDAE871C607">
    <w:name w:val="03E5263EC99F446D8118FEDAE871C607"/>
  </w:style>
  <w:style w:type="paragraph" w:customStyle="1" w:styleId="171F1C52388A41998360EF1AE1E88864">
    <w:name w:val="171F1C52388A41998360EF1AE1E88864"/>
  </w:style>
  <w:style w:type="paragraph" w:customStyle="1" w:styleId="A53E87877A85479E8B91980F712305C0">
    <w:name w:val="A53E87877A85479E8B91980F712305C0"/>
  </w:style>
  <w:style w:type="paragraph" w:customStyle="1" w:styleId="1CD3C945456840B1AD0E4B256F71DE42">
    <w:name w:val="1CD3C945456840B1AD0E4B256F71DE42"/>
  </w:style>
  <w:style w:type="paragraph" w:customStyle="1" w:styleId="CFBD6A3A29B2438487C33D90E3DF8D3B">
    <w:name w:val="CFBD6A3A29B2438487C33D90E3DF8D3B"/>
  </w:style>
  <w:style w:type="paragraph" w:customStyle="1" w:styleId="CC8D6FC4EE254BA6A5F7D5E58FD0A7B5">
    <w:name w:val="CC8D6FC4EE254BA6A5F7D5E58FD0A7B5"/>
  </w:style>
  <w:style w:type="paragraph" w:customStyle="1" w:styleId="143AF4755E33430D9E41D24F5512D40E">
    <w:name w:val="143AF4755E33430D9E41D24F5512D40E"/>
  </w:style>
  <w:style w:type="paragraph" w:customStyle="1" w:styleId="EF96BE6B6DF64B849988A9F4B4A17575">
    <w:name w:val="EF96BE6B6DF64B849988A9F4B4A17575"/>
  </w:style>
  <w:style w:type="paragraph" w:customStyle="1" w:styleId="229A59C5F86949A7A1A15382AFAF4997">
    <w:name w:val="229A59C5F86949A7A1A15382AFAF4997"/>
  </w:style>
  <w:style w:type="paragraph" w:customStyle="1" w:styleId="316520BBFE8449939D13399BAC033A25">
    <w:name w:val="316520BBFE8449939D13399BAC033A25"/>
  </w:style>
  <w:style w:type="paragraph" w:customStyle="1" w:styleId="E391C16ED9114D9683BB006DD3449BAD">
    <w:name w:val="E391C16ED9114D9683BB006DD3449BAD"/>
  </w:style>
  <w:style w:type="paragraph" w:customStyle="1" w:styleId="59DCE0067F4A4DFC9BEDD40D35FA529F">
    <w:name w:val="59DCE0067F4A4DFC9BEDD40D35FA529F"/>
  </w:style>
  <w:style w:type="paragraph" w:customStyle="1" w:styleId="45669606C453474983E4C879D5DA4229">
    <w:name w:val="45669606C453474983E4C879D5DA4229"/>
  </w:style>
  <w:style w:type="paragraph" w:customStyle="1" w:styleId="B091F4A4CC574839886D1467088F7BAD">
    <w:name w:val="B091F4A4CC574839886D1467088F7BAD"/>
  </w:style>
  <w:style w:type="paragraph" w:customStyle="1" w:styleId="A4AE3E2A48314D5B94D0158336AE7D68">
    <w:name w:val="A4AE3E2A48314D5B94D0158336AE7D68"/>
  </w:style>
  <w:style w:type="paragraph" w:customStyle="1" w:styleId="EBF346F6C6F94140A14A3B27C1E66B41">
    <w:name w:val="EBF346F6C6F94140A14A3B27C1E66B41"/>
  </w:style>
  <w:style w:type="paragraph" w:customStyle="1" w:styleId="969E006E3F934BD6893E51D8FAB8B0B2">
    <w:name w:val="969E006E3F934BD6893E51D8FAB8B0B2"/>
  </w:style>
  <w:style w:type="paragraph" w:customStyle="1" w:styleId="4F89E68895CB4FF0BCE3C431CA94637B">
    <w:name w:val="4F89E68895CB4FF0BCE3C431CA94637B"/>
  </w:style>
  <w:style w:type="paragraph" w:customStyle="1" w:styleId="B6A993640EAF42F9BFFFEA50C041673E">
    <w:name w:val="B6A993640EAF42F9BFFFEA50C041673E"/>
  </w:style>
  <w:style w:type="paragraph" w:customStyle="1" w:styleId="89BD381F5685470FB9E791C51E972606">
    <w:name w:val="89BD381F5685470FB9E791C51E972606"/>
  </w:style>
  <w:style w:type="paragraph" w:customStyle="1" w:styleId="4A438D08397648C19D4A7D83EAE0FDBA">
    <w:name w:val="4A438D08397648C19D4A7D83EAE0FDBA"/>
  </w:style>
  <w:style w:type="paragraph" w:customStyle="1" w:styleId="21FBE13A4E874FD2864BC917E49FBC39">
    <w:name w:val="21FBE13A4E874FD2864BC917E49FBC39"/>
  </w:style>
  <w:style w:type="paragraph" w:customStyle="1" w:styleId="6504FCA3872C4AB28377BA1718AE9FC8">
    <w:name w:val="6504FCA3872C4AB28377BA1718AE9FC8"/>
  </w:style>
  <w:style w:type="paragraph" w:customStyle="1" w:styleId="A482A6F6F3D54DB2914CC979EE765E2A">
    <w:name w:val="A482A6F6F3D54DB2914CC979EE765E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PERSONAL TRAINER, INC. SOFTWARE REQUIREMENTS ANALYSIS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CE92E-F8FD-4C93-B1AE-D254F74D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243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Requirement Checklist
3-1 Homework Activity - Module Three</vt:lpstr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Requirement Checklist
3-1 Homework Activity - Module Three</dc:title>
  <dc:subject/>
  <dc:creator>JohnA</dc:creator>
  <cp:keywords/>
  <dc:description/>
  <cp:lastModifiedBy>JohnA</cp:lastModifiedBy>
  <cp:revision>6</cp:revision>
  <dcterms:created xsi:type="dcterms:W3CDTF">2018-05-21T02:45:00Z</dcterms:created>
  <dcterms:modified xsi:type="dcterms:W3CDTF">2018-05-28T00:07:00Z</dcterms:modified>
</cp:coreProperties>
</file>