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3A2527" w14:textId="121FE2A0" w:rsidR="00E81978" w:rsidRDefault="009F3E6F">
      <w:pPr>
        <w:pStyle w:val="Title"/>
      </w:pPr>
      <w:sdt>
        <w:sdtPr>
          <w:rPr>
            <w:b/>
          </w:rPr>
          <w:alias w:val="Title:"/>
          <w:tag w:val="Title:"/>
          <w:id w:val="726351117"/>
          <w:placeholder>
            <w:docPart w:val="234D01C912284140BF2370630976196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 w:multiLine="1"/>
        </w:sdtPr>
        <w:sdtEndPr/>
        <w:sdtContent>
          <w:r w:rsidR="00894F19" w:rsidRPr="00894F19">
            <w:rPr>
              <w:b/>
            </w:rPr>
            <w:t>1-3 Short Paper Team Building and Collaboration</w:t>
          </w:r>
        </w:sdtContent>
      </w:sdt>
    </w:p>
    <w:p w14:paraId="30B02807" w14:textId="66FB6643" w:rsidR="00B823AA" w:rsidRDefault="00861F08" w:rsidP="00B823AA">
      <w:pPr>
        <w:pStyle w:val="Title2"/>
      </w:pPr>
      <w:r>
        <w:t>John C. Aghadiuno</w:t>
      </w:r>
    </w:p>
    <w:p w14:paraId="558EF793" w14:textId="77777777" w:rsidR="000E3308" w:rsidRDefault="000E3308" w:rsidP="00B823AA">
      <w:pPr>
        <w:pStyle w:val="Title2"/>
      </w:pPr>
    </w:p>
    <w:p w14:paraId="70FC6CE1" w14:textId="68BC9712" w:rsidR="00E81978" w:rsidRDefault="00861F08" w:rsidP="00B823AA">
      <w:pPr>
        <w:pStyle w:val="Title2"/>
      </w:pPr>
      <w:r>
        <w:t>Southern New Hampshire University</w:t>
      </w:r>
    </w:p>
    <w:p w14:paraId="4DA594EA" w14:textId="77777777" w:rsidR="00894F19" w:rsidRDefault="00894F19" w:rsidP="00B823AA">
      <w:pPr>
        <w:pStyle w:val="Title2"/>
      </w:pPr>
      <w:r w:rsidRPr="00894F19">
        <w:t>Dr. Keith Washington</w:t>
      </w:r>
    </w:p>
    <w:p w14:paraId="45A9C5B1" w14:textId="357B1371" w:rsidR="007C0773" w:rsidRDefault="006E68E0" w:rsidP="00B823AA">
      <w:pPr>
        <w:pStyle w:val="Title2"/>
      </w:pPr>
      <w:r>
        <w:t>0</w:t>
      </w:r>
      <w:r w:rsidR="00894F19">
        <w:t>7</w:t>
      </w:r>
      <w:r w:rsidR="000E3308">
        <w:t>/</w:t>
      </w:r>
      <w:r w:rsidR="00894F19">
        <w:t>22</w:t>
      </w:r>
      <w:r w:rsidR="000E3308">
        <w:t>/2018</w:t>
      </w:r>
    </w:p>
    <w:p w14:paraId="4DE60E45" w14:textId="043780B3" w:rsidR="00A42FA6" w:rsidRPr="00A42FA6" w:rsidRDefault="007C0773" w:rsidP="008223BE">
      <w:pPr>
        <w:ind w:firstLine="0"/>
        <w:rPr>
          <w:b/>
        </w:rPr>
      </w:pPr>
      <w:r>
        <w:br w:type="page"/>
      </w:r>
      <w:r w:rsidR="00A04CAF" w:rsidRPr="00A42FA6">
        <w:rPr>
          <w:b/>
        </w:rPr>
        <w:lastRenderedPageBreak/>
        <w:t>TO:</w:t>
      </w:r>
      <w:r w:rsidR="00A42FA6">
        <w:rPr>
          <w:b/>
        </w:rPr>
        <w:t xml:space="preserve"> </w:t>
      </w:r>
      <w:r w:rsidR="00A42FA6" w:rsidRPr="00A42FA6">
        <w:t>Upper Management</w:t>
      </w:r>
    </w:p>
    <w:p w14:paraId="0835C14F" w14:textId="11898364" w:rsidR="00A42FA6" w:rsidRPr="00A42FA6" w:rsidRDefault="00A42FA6" w:rsidP="008223BE">
      <w:pPr>
        <w:ind w:firstLine="0"/>
        <w:rPr>
          <w:b/>
        </w:rPr>
      </w:pPr>
      <w:r w:rsidRPr="00A42FA6">
        <w:rPr>
          <w:b/>
        </w:rPr>
        <w:t xml:space="preserve">FROM: </w:t>
      </w:r>
      <w:r>
        <w:rPr>
          <w:b/>
        </w:rPr>
        <w:t xml:space="preserve"> </w:t>
      </w:r>
      <w:r w:rsidRPr="00A42FA6">
        <w:t>John Aghadiuno, Communication</w:t>
      </w:r>
      <w:r>
        <w:t>s Manager</w:t>
      </w:r>
    </w:p>
    <w:p w14:paraId="6437D1B0" w14:textId="084C082C" w:rsidR="00A42FA6" w:rsidRPr="00A42FA6" w:rsidRDefault="00A42FA6" w:rsidP="008223BE">
      <w:pPr>
        <w:ind w:firstLine="0"/>
        <w:rPr>
          <w:b/>
        </w:rPr>
      </w:pPr>
      <w:r w:rsidRPr="00A42FA6">
        <w:rPr>
          <w:b/>
        </w:rPr>
        <w:t>DATE:</w:t>
      </w:r>
      <w:r>
        <w:rPr>
          <w:b/>
        </w:rPr>
        <w:t xml:space="preserve"> </w:t>
      </w:r>
      <w:r w:rsidRPr="00A42FA6">
        <w:t>July 7, 2018</w:t>
      </w:r>
    </w:p>
    <w:p w14:paraId="1ABE9E69" w14:textId="625E8BC2" w:rsidR="00A42FA6" w:rsidRDefault="00A42FA6" w:rsidP="008223BE">
      <w:pPr>
        <w:ind w:firstLine="0"/>
      </w:pPr>
      <w:r w:rsidRPr="00A42FA6">
        <w:rPr>
          <w:b/>
        </w:rPr>
        <w:t>SUBJECT:</w:t>
      </w:r>
      <w:r>
        <w:t xml:space="preserve"> Communication Improvement Team Proposal</w:t>
      </w:r>
    </w:p>
    <w:p w14:paraId="60248F34" w14:textId="77777777" w:rsidR="008223BE" w:rsidRDefault="008223BE" w:rsidP="008223BE">
      <w:pPr>
        <w:ind w:firstLine="0"/>
      </w:pPr>
    </w:p>
    <w:p w14:paraId="762FF97F" w14:textId="551AB61C" w:rsidR="008223BE" w:rsidRDefault="00A42FA6" w:rsidP="00290170">
      <w:r>
        <w:t>Due to our rapid successes at home and international</w:t>
      </w:r>
      <w:r w:rsidR="00290170">
        <w:t>ly</w:t>
      </w:r>
      <w:r>
        <w:t xml:space="preserve">, Internal Gadgets has </w:t>
      </w:r>
      <w:r w:rsidR="00290170">
        <w:t>grown significantly. Our offices and staff has also grown tremendously</w:t>
      </w:r>
      <w:r>
        <w:t>.</w:t>
      </w:r>
      <w:r w:rsidR="00290170">
        <w:t xml:space="preserve"> Because of this growth, the organization is seeking ways to improve communication across all channels</w:t>
      </w:r>
      <w:r w:rsidR="008223BE">
        <w:t>, especially geared towards improving customer relations</w:t>
      </w:r>
      <w:r w:rsidR="00290170">
        <w:t>. An improved communication process will improve work performance, improve revenue and overall benefit everyone in the organization.</w:t>
      </w:r>
    </w:p>
    <w:p w14:paraId="7CC94189" w14:textId="2889B98E" w:rsidR="00A6185D" w:rsidRDefault="00DD1A18" w:rsidP="00290170">
      <w:r>
        <w:t>In the past week, we have been meeting with various members of upper management to discuss improving our current communication processes and creating a more effective process. To this end, I am proposing the creation of a small team of staff to support the communication department in achieving this goal.</w:t>
      </w:r>
    </w:p>
    <w:p w14:paraId="03DFDDC0" w14:textId="16E29DE7" w:rsidR="003605E6" w:rsidRDefault="00DD1A18" w:rsidP="003605E6">
      <w:r>
        <w:t>The team will be made up of 3 or 4 additional staff members and will include</w:t>
      </w:r>
      <w:r w:rsidR="003605E6">
        <w:t xml:space="preserve"> a Communication Supervisor, Customer Service Manager, Office Co-Ordinator and a Liaison Officer.</w:t>
      </w:r>
    </w:p>
    <w:p w14:paraId="67005AB1" w14:textId="533BAB1D" w:rsidR="003605E6" w:rsidRDefault="003605E6" w:rsidP="003605E6">
      <w:r>
        <w:t xml:space="preserve">The specific roles and responsibilities of each staff will be worked out in the coming weeks and you will be updated accordingly. </w:t>
      </w:r>
    </w:p>
    <w:p w14:paraId="028ECC99" w14:textId="77777777" w:rsidR="003605E6" w:rsidRDefault="003605E6" w:rsidP="003605E6">
      <w:bookmarkStart w:id="0" w:name="_GoBack"/>
      <w:bookmarkEnd w:id="0"/>
    </w:p>
    <w:p w14:paraId="4E8DF923" w14:textId="79EFE0C5" w:rsidR="003605E6" w:rsidRDefault="003605E6" w:rsidP="006D3E83">
      <w:pPr>
        <w:ind w:firstLine="0"/>
      </w:pPr>
      <w:r>
        <w:t>Thank you.</w:t>
      </w:r>
    </w:p>
    <w:p w14:paraId="67CB78A6" w14:textId="1046B467" w:rsidR="003605E6" w:rsidRDefault="003605E6" w:rsidP="006D3E83">
      <w:pPr>
        <w:ind w:firstLine="0"/>
      </w:pPr>
      <w:r>
        <w:t>John Aghadiuno</w:t>
      </w:r>
    </w:p>
    <w:p w14:paraId="59DBBBFF" w14:textId="3BA89A4F" w:rsidR="003605E6" w:rsidRDefault="003605E6" w:rsidP="006D3E83">
      <w:pPr>
        <w:ind w:firstLine="0"/>
      </w:pPr>
      <w:r>
        <w:t xml:space="preserve">Communication Manager, </w:t>
      </w:r>
      <w:r w:rsidRPr="003605E6">
        <w:t>International Gadgets (IG)</w:t>
      </w:r>
    </w:p>
    <w:p w14:paraId="4E34A9A8" w14:textId="78AB0069" w:rsidR="003605E6" w:rsidRDefault="003605E6" w:rsidP="006D3E83">
      <w:pPr>
        <w:ind w:firstLine="0"/>
      </w:pPr>
      <w:r>
        <w:t>Tel: 617-825-1396</w:t>
      </w:r>
    </w:p>
    <w:p w14:paraId="3DDB536C" w14:textId="4CD3D8C6" w:rsidR="008048BE" w:rsidRDefault="008048BE" w:rsidP="00290170">
      <w:r>
        <w:lastRenderedPageBreak/>
        <w:br w:type="page"/>
      </w:r>
    </w:p>
    <w:p w14:paraId="3366BB46" w14:textId="77777777" w:rsidR="000D5A91" w:rsidRDefault="000D5A91" w:rsidP="007C0773"/>
    <w:bookmarkStart w:id="1" w:name="_Toc516311536" w:displacedByCustomXml="next"/>
    <w:sdt>
      <w:sdtPr>
        <w:rPr>
          <w:rFonts w:asciiTheme="minorHAnsi" w:eastAsiaTheme="minorEastAsia" w:hAnsiTheme="minorHAnsi" w:cstheme="minorBidi"/>
        </w:rPr>
        <w:id w:val="62297111"/>
        <w:docPartObj>
          <w:docPartGallery w:val="Bibliographies"/>
          <w:docPartUnique/>
        </w:docPartObj>
      </w:sdtPr>
      <w:sdtEndPr/>
      <w:sdtContent>
        <w:p w14:paraId="698A63AC" w14:textId="77777777" w:rsidR="008D628F" w:rsidRDefault="008D628F" w:rsidP="008D628F">
          <w:pPr>
            <w:pStyle w:val="SectionTitle"/>
          </w:pPr>
          <w:r>
            <w:t>References</w:t>
          </w:r>
          <w:bookmarkEnd w:id="1"/>
        </w:p>
        <w:p w14:paraId="1C0A2106" w14:textId="5E1DC142" w:rsidR="008D628F" w:rsidRPr="00D81CDB" w:rsidRDefault="009F3E6F" w:rsidP="007279AF">
          <w:pPr>
            <w:pStyle w:val="Bibliography"/>
            <w:rPr>
              <w:noProof/>
            </w:rPr>
          </w:pPr>
        </w:p>
      </w:sdtContent>
    </w:sdt>
    <w:sectPr w:rsidR="008D628F" w:rsidRPr="00D81CDB" w:rsidSect="009D6693">
      <w:headerReference w:type="default" r:id="rId9"/>
      <w:headerReference w:type="first" r:id="rId10"/>
      <w:footnotePr>
        <w:pos w:val="beneathText"/>
      </w:footnotePr>
      <w:pgSz w:w="12240" w:h="15840"/>
      <w:pgMar w:top="1440" w:right="1440" w:bottom="99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4F168C" w14:textId="77777777" w:rsidR="009F3E6F" w:rsidRDefault="009F3E6F">
      <w:pPr>
        <w:spacing w:line="240" w:lineRule="auto"/>
      </w:pPr>
      <w:r>
        <w:separator/>
      </w:r>
    </w:p>
    <w:p w14:paraId="2E20B3FB" w14:textId="77777777" w:rsidR="009F3E6F" w:rsidRDefault="009F3E6F"/>
  </w:endnote>
  <w:endnote w:type="continuationSeparator" w:id="0">
    <w:p w14:paraId="5EEF8B3E" w14:textId="77777777" w:rsidR="009F3E6F" w:rsidRDefault="009F3E6F">
      <w:pPr>
        <w:spacing w:line="240" w:lineRule="auto"/>
      </w:pPr>
      <w:r>
        <w:continuationSeparator/>
      </w:r>
    </w:p>
    <w:p w14:paraId="26BDBDF7" w14:textId="77777777" w:rsidR="009F3E6F" w:rsidRDefault="009F3E6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B5387" w14:textId="77777777" w:rsidR="009F3E6F" w:rsidRDefault="009F3E6F">
      <w:pPr>
        <w:spacing w:line="240" w:lineRule="auto"/>
      </w:pPr>
      <w:r>
        <w:separator/>
      </w:r>
    </w:p>
    <w:p w14:paraId="13A05476" w14:textId="77777777" w:rsidR="009F3E6F" w:rsidRDefault="009F3E6F"/>
  </w:footnote>
  <w:footnote w:type="continuationSeparator" w:id="0">
    <w:p w14:paraId="6CAF1774" w14:textId="77777777" w:rsidR="009F3E6F" w:rsidRDefault="009F3E6F">
      <w:pPr>
        <w:spacing w:line="240" w:lineRule="auto"/>
      </w:pPr>
      <w:r>
        <w:continuationSeparator/>
      </w:r>
    </w:p>
    <w:p w14:paraId="1423B986" w14:textId="77777777" w:rsidR="009F3E6F" w:rsidRDefault="009F3E6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CC7DE" w14:textId="0850B2F0" w:rsidR="000D381B" w:rsidRDefault="009F3E6F">
    <w:pPr>
      <w:pStyle w:val="Header"/>
    </w:pPr>
    <w:sdt>
      <w:sdtPr>
        <w:alias w:val="Running head"/>
        <w:tag w:val=""/>
        <w:id w:val="12739865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 w:rsidR="00894F19">
          <w:t>IT-520-X5227 Technical Communication 18TW5</w:t>
        </w:r>
      </w:sdtContent>
    </w:sdt>
    <w:r w:rsidR="000D381B">
      <w:rPr>
        <w:rStyle w:val="Strong"/>
      </w:rPr>
      <w:ptab w:relativeTo="margin" w:alignment="right" w:leader="none"/>
    </w:r>
    <w:r w:rsidR="000D381B">
      <w:rPr>
        <w:rStyle w:val="Strong"/>
      </w:rPr>
      <w:fldChar w:fldCharType="begin"/>
    </w:r>
    <w:r w:rsidR="000D381B">
      <w:rPr>
        <w:rStyle w:val="Strong"/>
      </w:rPr>
      <w:instrText xml:space="preserve"> PAGE   \* MERGEFORMAT </w:instrText>
    </w:r>
    <w:r w:rsidR="000D381B">
      <w:rPr>
        <w:rStyle w:val="Strong"/>
      </w:rPr>
      <w:fldChar w:fldCharType="separate"/>
    </w:r>
    <w:r w:rsidR="000D381B">
      <w:rPr>
        <w:rStyle w:val="Strong"/>
        <w:noProof/>
      </w:rPr>
      <w:t>3</w:t>
    </w:r>
    <w:r w:rsidR="000D381B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B487C" w14:textId="2141BE05" w:rsidR="000D381B" w:rsidRDefault="000D381B" w:rsidP="00567384">
    <w:pPr>
      <w:pStyle w:val="Header"/>
      <w:rPr>
        <w:rStyle w:val="Strong"/>
      </w:rPr>
    </w:pPr>
    <w:r>
      <w:t xml:space="preserve">Running head: </w:t>
    </w:r>
    <w:sdt>
      <w:sdtPr>
        <w:alias w:val="Running head"/>
        <w:tag w:val=""/>
        <w:id w:val="-1595312206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 w:rsidR="00894F19" w:rsidRPr="00894F19">
          <w:t>IT-520-X5227 Technical Communication 18TW5</w:t>
        </w:r>
      </w:sdtContent>
    </w:sdt>
    <w:r>
      <w:rPr>
        <w:rStyle w:val="Strong"/>
      </w:rPr>
      <w:t xml:space="preserve"> </w:t>
    </w: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E6E5396"/>
    <w:multiLevelType w:val="hybridMultilevel"/>
    <w:tmpl w:val="C50E32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F59727B"/>
    <w:multiLevelType w:val="hybridMultilevel"/>
    <w:tmpl w:val="73BA3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FD4772"/>
    <w:multiLevelType w:val="multilevel"/>
    <w:tmpl w:val="43B835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A876466"/>
    <w:multiLevelType w:val="multilevel"/>
    <w:tmpl w:val="F20AEC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1B1707ED"/>
    <w:multiLevelType w:val="hybridMultilevel"/>
    <w:tmpl w:val="A0A09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58000B"/>
    <w:multiLevelType w:val="multilevel"/>
    <w:tmpl w:val="995871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1C6D4768"/>
    <w:multiLevelType w:val="hybridMultilevel"/>
    <w:tmpl w:val="34A2A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D15669C"/>
    <w:multiLevelType w:val="hybridMultilevel"/>
    <w:tmpl w:val="62747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4E303D"/>
    <w:multiLevelType w:val="hybridMultilevel"/>
    <w:tmpl w:val="BB1CB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7F59F5"/>
    <w:multiLevelType w:val="multilevel"/>
    <w:tmpl w:val="A3D22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275F2F50"/>
    <w:multiLevelType w:val="multilevel"/>
    <w:tmpl w:val="9724E1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2A4B31AA"/>
    <w:multiLevelType w:val="multilevel"/>
    <w:tmpl w:val="12F6D1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1BD4AE5"/>
    <w:multiLevelType w:val="multilevel"/>
    <w:tmpl w:val="FA4E44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32BC1D21"/>
    <w:multiLevelType w:val="multilevel"/>
    <w:tmpl w:val="7E54ED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1AE6EE7"/>
    <w:multiLevelType w:val="hybridMultilevel"/>
    <w:tmpl w:val="D50A8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4C4A7DBD"/>
    <w:multiLevelType w:val="hybridMultilevel"/>
    <w:tmpl w:val="699CF8D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F035BBF"/>
    <w:multiLevelType w:val="hybridMultilevel"/>
    <w:tmpl w:val="F7168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073AA1"/>
    <w:multiLevelType w:val="hybridMultilevel"/>
    <w:tmpl w:val="00540B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73E3BDD"/>
    <w:multiLevelType w:val="hybridMultilevel"/>
    <w:tmpl w:val="9EACA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B0074C"/>
    <w:multiLevelType w:val="multilevel"/>
    <w:tmpl w:val="5D1EA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348172A"/>
    <w:multiLevelType w:val="multilevel"/>
    <w:tmpl w:val="A05A4F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C5D6934"/>
    <w:multiLevelType w:val="hybridMultilevel"/>
    <w:tmpl w:val="7ECA9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6DA063A9"/>
    <w:multiLevelType w:val="multilevel"/>
    <w:tmpl w:val="4E9C35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52E36EF"/>
    <w:multiLevelType w:val="multilevel"/>
    <w:tmpl w:val="77B491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7D16AB4"/>
    <w:multiLevelType w:val="multilevel"/>
    <w:tmpl w:val="A3C091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AF02036"/>
    <w:multiLevelType w:val="multilevel"/>
    <w:tmpl w:val="BAA615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D5F01AF"/>
    <w:multiLevelType w:val="multilevel"/>
    <w:tmpl w:val="8F94A7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36"/>
  </w:num>
  <w:num w:numId="13">
    <w:abstractNumId w:val="29"/>
  </w:num>
  <w:num w:numId="14">
    <w:abstractNumId w:val="25"/>
  </w:num>
  <w:num w:numId="15">
    <w:abstractNumId w:val="34"/>
  </w:num>
  <w:num w:numId="16">
    <w:abstractNumId w:val="30"/>
  </w:num>
  <w:num w:numId="17">
    <w:abstractNumId w:val="11"/>
  </w:num>
  <w:num w:numId="18">
    <w:abstractNumId w:val="16"/>
  </w:num>
  <w:num w:numId="19">
    <w:abstractNumId w:val="14"/>
  </w:num>
  <w:num w:numId="20">
    <w:abstractNumId w:val="24"/>
  </w:num>
  <w:num w:numId="21">
    <w:abstractNumId w:val="18"/>
  </w:num>
  <w:num w:numId="22">
    <w:abstractNumId w:val="33"/>
  </w:num>
  <w:num w:numId="23">
    <w:abstractNumId w:val="27"/>
  </w:num>
  <w:num w:numId="24">
    <w:abstractNumId w:val="26"/>
  </w:num>
  <w:num w:numId="25">
    <w:abstractNumId w:val="17"/>
  </w:num>
  <w:num w:numId="26">
    <w:abstractNumId w:val="28"/>
  </w:num>
  <w:num w:numId="27">
    <w:abstractNumId w:val="18"/>
  </w:num>
  <w:num w:numId="28">
    <w:abstractNumId w:val="33"/>
  </w:num>
  <w:num w:numId="29">
    <w:abstractNumId w:val="27"/>
  </w:num>
  <w:num w:numId="30">
    <w:abstractNumId w:val="26"/>
  </w:num>
  <w:num w:numId="31">
    <w:abstractNumId w:val="17"/>
  </w:num>
  <w:num w:numId="32">
    <w:abstractNumId w:val="10"/>
  </w:num>
  <w:num w:numId="33">
    <w:abstractNumId w:val="19"/>
  </w:num>
  <w:num w:numId="34">
    <w:abstractNumId w:val="21"/>
  </w:num>
  <w:num w:numId="35">
    <w:abstractNumId w:val="37"/>
  </w:num>
  <w:num w:numId="36">
    <w:abstractNumId w:val="22"/>
  </w:num>
  <w:num w:numId="37">
    <w:abstractNumId w:val="35"/>
  </w:num>
  <w:num w:numId="38">
    <w:abstractNumId w:val="13"/>
  </w:num>
  <w:num w:numId="39">
    <w:abstractNumId w:val="31"/>
  </w:num>
  <w:num w:numId="40">
    <w:abstractNumId w:val="40"/>
  </w:num>
  <w:num w:numId="41">
    <w:abstractNumId w:val="15"/>
  </w:num>
  <w:num w:numId="42">
    <w:abstractNumId w:val="20"/>
  </w:num>
  <w:num w:numId="43">
    <w:abstractNumId w:val="39"/>
  </w:num>
  <w:num w:numId="44">
    <w:abstractNumId w:val="23"/>
  </w:num>
  <w:num w:numId="45">
    <w:abstractNumId w:val="38"/>
  </w:num>
  <w:num w:numId="46">
    <w:abstractNumId w:val="12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7384"/>
    <w:rsid w:val="00023237"/>
    <w:rsid w:val="00076A73"/>
    <w:rsid w:val="000D381B"/>
    <w:rsid w:val="000D3F41"/>
    <w:rsid w:val="000D5A91"/>
    <w:rsid w:val="000D7B94"/>
    <w:rsid w:val="000E3308"/>
    <w:rsid w:val="00141D24"/>
    <w:rsid w:val="001655B8"/>
    <w:rsid w:val="00181541"/>
    <w:rsid w:val="001B7FEB"/>
    <w:rsid w:val="001E2BB0"/>
    <w:rsid w:val="0020271A"/>
    <w:rsid w:val="00265EAB"/>
    <w:rsid w:val="00290170"/>
    <w:rsid w:val="002B2152"/>
    <w:rsid w:val="00355DCA"/>
    <w:rsid w:val="003605E6"/>
    <w:rsid w:val="00371694"/>
    <w:rsid w:val="00374173"/>
    <w:rsid w:val="003E2CD3"/>
    <w:rsid w:val="00433E75"/>
    <w:rsid w:val="004502AE"/>
    <w:rsid w:val="0049115C"/>
    <w:rsid w:val="004B6BAC"/>
    <w:rsid w:val="00526CF7"/>
    <w:rsid w:val="00540561"/>
    <w:rsid w:val="00551A02"/>
    <w:rsid w:val="005534FA"/>
    <w:rsid w:val="00567384"/>
    <w:rsid w:val="005907A2"/>
    <w:rsid w:val="005C66BE"/>
    <w:rsid w:val="005D02DA"/>
    <w:rsid w:val="005D3A03"/>
    <w:rsid w:val="005F60C9"/>
    <w:rsid w:val="006021D7"/>
    <w:rsid w:val="00624BE8"/>
    <w:rsid w:val="00674245"/>
    <w:rsid w:val="006773BE"/>
    <w:rsid w:val="00681429"/>
    <w:rsid w:val="00686014"/>
    <w:rsid w:val="00694DFB"/>
    <w:rsid w:val="006A7820"/>
    <w:rsid w:val="006C028B"/>
    <w:rsid w:val="006D3E83"/>
    <w:rsid w:val="006D6D3D"/>
    <w:rsid w:val="006E68E0"/>
    <w:rsid w:val="007245E1"/>
    <w:rsid w:val="007279AF"/>
    <w:rsid w:val="007500B5"/>
    <w:rsid w:val="0075670A"/>
    <w:rsid w:val="00760A42"/>
    <w:rsid w:val="00771D4B"/>
    <w:rsid w:val="00772B5F"/>
    <w:rsid w:val="007923F6"/>
    <w:rsid w:val="007C0773"/>
    <w:rsid w:val="007F6A2C"/>
    <w:rsid w:val="008002C0"/>
    <w:rsid w:val="008048BE"/>
    <w:rsid w:val="008223BE"/>
    <w:rsid w:val="00861F08"/>
    <w:rsid w:val="00892FB2"/>
    <w:rsid w:val="00892FDD"/>
    <w:rsid w:val="00894F19"/>
    <w:rsid w:val="008B6C43"/>
    <w:rsid w:val="008C5323"/>
    <w:rsid w:val="008D0EF0"/>
    <w:rsid w:val="008D628F"/>
    <w:rsid w:val="008E309E"/>
    <w:rsid w:val="009310F0"/>
    <w:rsid w:val="00935041"/>
    <w:rsid w:val="00936DD8"/>
    <w:rsid w:val="00976AFA"/>
    <w:rsid w:val="009A6A3B"/>
    <w:rsid w:val="009D6693"/>
    <w:rsid w:val="009D780B"/>
    <w:rsid w:val="009F3E6F"/>
    <w:rsid w:val="00A04CAF"/>
    <w:rsid w:val="00A42FA6"/>
    <w:rsid w:val="00A6185D"/>
    <w:rsid w:val="00A72255"/>
    <w:rsid w:val="00AF0ED2"/>
    <w:rsid w:val="00B14AAD"/>
    <w:rsid w:val="00B65146"/>
    <w:rsid w:val="00B81F4F"/>
    <w:rsid w:val="00B823AA"/>
    <w:rsid w:val="00BA27D8"/>
    <w:rsid w:val="00BA45DB"/>
    <w:rsid w:val="00BD26FB"/>
    <w:rsid w:val="00BF4184"/>
    <w:rsid w:val="00BF570E"/>
    <w:rsid w:val="00C0601E"/>
    <w:rsid w:val="00C063E4"/>
    <w:rsid w:val="00C31D30"/>
    <w:rsid w:val="00C350C6"/>
    <w:rsid w:val="00C52FC5"/>
    <w:rsid w:val="00C5321A"/>
    <w:rsid w:val="00C77A15"/>
    <w:rsid w:val="00C918E0"/>
    <w:rsid w:val="00CD6E39"/>
    <w:rsid w:val="00CE4A4B"/>
    <w:rsid w:val="00CF6E91"/>
    <w:rsid w:val="00D17F35"/>
    <w:rsid w:val="00D278DF"/>
    <w:rsid w:val="00D406B8"/>
    <w:rsid w:val="00D81CDB"/>
    <w:rsid w:val="00D85B68"/>
    <w:rsid w:val="00DA04BA"/>
    <w:rsid w:val="00DB1556"/>
    <w:rsid w:val="00DC25D2"/>
    <w:rsid w:val="00DD1A18"/>
    <w:rsid w:val="00E4313D"/>
    <w:rsid w:val="00E6004D"/>
    <w:rsid w:val="00E81978"/>
    <w:rsid w:val="00EC6951"/>
    <w:rsid w:val="00F379B7"/>
    <w:rsid w:val="00F442ED"/>
    <w:rsid w:val="00F525FA"/>
    <w:rsid w:val="00F77167"/>
    <w:rsid w:val="00F930B0"/>
    <w:rsid w:val="00FC3EF2"/>
    <w:rsid w:val="00FE643C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440E2D"/>
  <w15:docId w15:val="{1C52D37F-8266-4823-97C2-35113BF02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customStyle="1" w:styleId="PlainTable11">
    <w:name w:val="Plain Table 1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paragraph" w:styleId="Revision">
    <w:name w:val="Revision"/>
    <w:hidden/>
    <w:uiPriority w:val="99"/>
    <w:semiHidden/>
    <w:rsid w:val="00861F08"/>
    <w:pPr>
      <w:spacing w:line="240" w:lineRule="auto"/>
      <w:ind w:firstLine="0"/>
    </w:pPr>
    <w:rPr>
      <w:kern w:val="24"/>
    </w:rPr>
  </w:style>
  <w:style w:type="paragraph" w:styleId="TOC1">
    <w:name w:val="toc 1"/>
    <w:basedOn w:val="Normal"/>
    <w:next w:val="Normal"/>
    <w:autoRedefine/>
    <w:uiPriority w:val="39"/>
    <w:unhideWhenUsed/>
    <w:rsid w:val="00C063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63E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063E4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063E4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1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5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A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34D01C912284140BF237063097619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62FF0-0820-43BD-B290-3F5EFD8EE466}"/>
      </w:docPartPr>
      <w:docPartBody>
        <w:p w:rsidR="00DE480B" w:rsidRDefault="00DE480B">
          <w:pPr>
            <w:pStyle w:val="234D01C912284140BF23706309761968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480B"/>
    <w:rsid w:val="00031BCA"/>
    <w:rsid w:val="000F7EAA"/>
    <w:rsid w:val="00132933"/>
    <w:rsid w:val="002549CE"/>
    <w:rsid w:val="002C615C"/>
    <w:rsid w:val="005C5CB6"/>
    <w:rsid w:val="0064253B"/>
    <w:rsid w:val="009D0E63"/>
    <w:rsid w:val="00A23DEB"/>
    <w:rsid w:val="00DB5508"/>
    <w:rsid w:val="00DE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4D01C912284140BF23706309761968">
    <w:name w:val="234D01C912284140BF23706309761968"/>
  </w:style>
  <w:style w:type="paragraph" w:customStyle="1" w:styleId="F97BE159552944379CC03C8524221030">
    <w:name w:val="F97BE159552944379CC03C8524221030"/>
  </w:style>
  <w:style w:type="paragraph" w:customStyle="1" w:styleId="C81C000962A84AF3BE226C4A1227235C">
    <w:name w:val="C81C000962A84AF3BE226C4A1227235C"/>
  </w:style>
  <w:style w:type="paragraph" w:customStyle="1" w:styleId="571B5FDA1CB64E7581D3016CF8B9AD8F">
    <w:name w:val="571B5FDA1CB64E7581D3016CF8B9AD8F"/>
  </w:style>
  <w:style w:type="paragraph" w:customStyle="1" w:styleId="AF98ADF3A1F2429F9AE0E41C93934335">
    <w:name w:val="AF98ADF3A1F2429F9AE0E41C93934335"/>
  </w:style>
  <w:style w:type="paragraph" w:customStyle="1" w:styleId="BA1C590112824F138C68246E03AEF146">
    <w:name w:val="BA1C590112824F138C68246E03AEF146"/>
  </w:style>
  <w:style w:type="character" w:styleId="Emphasis">
    <w:name w:val="Emphasis"/>
    <w:basedOn w:val="DefaultParagraphFont"/>
    <w:uiPriority w:val="4"/>
    <w:unhideWhenUsed/>
    <w:qFormat/>
    <w:rsid w:val="00A23DEB"/>
    <w:rPr>
      <w:i/>
      <w:iCs/>
    </w:rPr>
  </w:style>
  <w:style w:type="paragraph" w:customStyle="1" w:styleId="65394AEA4D5F43ECBF83F6FE8C2E0D5D">
    <w:name w:val="65394AEA4D5F43ECBF83F6FE8C2E0D5D"/>
  </w:style>
  <w:style w:type="paragraph" w:customStyle="1" w:styleId="E3F1861B2E8D4434AC806DB59C6CF8BE">
    <w:name w:val="E3F1861B2E8D4434AC806DB59C6CF8BE"/>
  </w:style>
  <w:style w:type="paragraph" w:customStyle="1" w:styleId="858E5BF26B3C4D3DABD958CEF32A2CDC">
    <w:name w:val="858E5BF26B3C4D3DABD958CEF32A2CDC"/>
  </w:style>
  <w:style w:type="paragraph" w:customStyle="1" w:styleId="74BF3957B80143DF9CF7F324C4C6A464">
    <w:name w:val="74BF3957B80143DF9CF7F324C4C6A464"/>
  </w:style>
  <w:style w:type="paragraph" w:customStyle="1" w:styleId="AE4564B33F8B41E19EF3D4754EC4314A">
    <w:name w:val="AE4564B33F8B41E19EF3D4754EC4314A"/>
  </w:style>
  <w:style w:type="paragraph" w:customStyle="1" w:styleId="535184465DF943B381E5E5DBADDAD8EA">
    <w:name w:val="535184465DF943B381E5E5DBADDAD8EA"/>
  </w:style>
  <w:style w:type="paragraph" w:customStyle="1" w:styleId="80EA1B75243044E08DEC2B123D8606C6">
    <w:name w:val="80EA1B75243044E08DEC2B123D8606C6"/>
  </w:style>
  <w:style w:type="paragraph" w:customStyle="1" w:styleId="D3D38C316D094DF38E92548083AC7395">
    <w:name w:val="D3D38C316D094DF38E92548083AC7395"/>
  </w:style>
  <w:style w:type="paragraph" w:customStyle="1" w:styleId="78C5659D772C43C098C9D68F7DA93965">
    <w:name w:val="78C5659D772C43C098C9D68F7DA93965"/>
  </w:style>
  <w:style w:type="paragraph" w:customStyle="1" w:styleId="606EAE4DD5BA4EAB81F848D5DCC442CD">
    <w:name w:val="606EAE4DD5BA4EAB81F848D5DCC442CD"/>
  </w:style>
  <w:style w:type="paragraph" w:customStyle="1" w:styleId="9A4EA70058D34733AB2D45210B16AF7E">
    <w:name w:val="9A4EA70058D34733AB2D45210B16AF7E"/>
  </w:style>
  <w:style w:type="paragraph" w:customStyle="1" w:styleId="40FD1B12661C4B509E39BF68621F24E5">
    <w:name w:val="40FD1B12661C4B509E39BF68621F24E5"/>
  </w:style>
  <w:style w:type="paragraph" w:customStyle="1" w:styleId="27892ED82DF14E7F88468C2481B95DD7">
    <w:name w:val="27892ED82DF14E7F88468C2481B95DD7"/>
  </w:style>
  <w:style w:type="paragraph" w:customStyle="1" w:styleId="19661ECE85024F49BED2A4E6D006FB31">
    <w:name w:val="19661ECE85024F49BED2A4E6D006FB31"/>
  </w:style>
  <w:style w:type="paragraph" w:customStyle="1" w:styleId="E9601815FE104865A74D292DEEA75B1F">
    <w:name w:val="E9601815FE104865A74D292DEEA75B1F"/>
  </w:style>
  <w:style w:type="paragraph" w:customStyle="1" w:styleId="70A0019D7FD04A52834280BA977E6C8A">
    <w:name w:val="70A0019D7FD04A52834280BA977E6C8A"/>
  </w:style>
  <w:style w:type="paragraph" w:customStyle="1" w:styleId="A090DADB3D4147A2A658CE9839B2164A">
    <w:name w:val="A090DADB3D4147A2A658CE9839B2164A"/>
  </w:style>
  <w:style w:type="paragraph" w:customStyle="1" w:styleId="B877AC7F879D479A83E10BEFC1FBBF6F">
    <w:name w:val="B877AC7F879D479A83E10BEFC1FBBF6F"/>
  </w:style>
  <w:style w:type="paragraph" w:customStyle="1" w:styleId="6055603D9F11480BA0C97CEC8BF6678F">
    <w:name w:val="6055603D9F11480BA0C97CEC8BF6678F"/>
  </w:style>
  <w:style w:type="paragraph" w:customStyle="1" w:styleId="A6E758120037460DBB8FE2695EE53C1D">
    <w:name w:val="A6E758120037460DBB8FE2695EE53C1D"/>
  </w:style>
  <w:style w:type="paragraph" w:customStyle="1" w:styleId="D14EBD14D23F46628DB3297B37285FDF">
    <w:name w:val="D14EBD14D23F46628DB3297B37285FDF"/>
  </w:style>
  <w:style w:type="paragraph" w:customStyle="1" w:styleId="4C0D9F7A80214F3688AB53503B5C3D61">
    <w:name w:val="4C0D9F7A80214F3688AB53503B5C3D61"/>
  </w:style>
  <w:style w:type="paragraph" w:customStyle="1" w:styleId="F61EF22DCE8145AC8DD1ACC44F184489">
    <w:name w:val="F61EF22DCE8145AC8DD1ACC44F184489"/>
  </w:style>
  <w:style w:type="paragraph" w:customStyle="1" w:styleId="ED002BACF262413AA53A7C9943BC3F35">
    <w:name w:val="ED002BACF262413AA53A7C9943BC3F35"/>
  </w:style>
  <w:style w:type="paragraph" w:customStyle="1" w:styleId="BBDDCC302B80499CAE76AFE1FBE8334C">
    <w:name w:val="BBDDCC302B80499CAE76AFE1FBE8334C"/>
  </w:style>
  <w:style w:type="paragraph" w:customStyle="1" w:styleId="102B02390E7C432CA725837E6076981C">
    <w:name w:val="102B02390E7C432CA725837E6076981C"/>
  </w:style>
  <w:style w:type="paragraph" w:customStyle="1" w:styleId="3C8D3E47AD5044E69BA23D87B1FA4A2D">
    <w:name w:val="3C8D3E47AD5044E69BA23D87B1FA4A2D"/>
  </w:style>
  <w:style w:type="paragraph" w:customStyle="1" w:styleId="2972B187C9FB4136B09CB1239DDA2122">
    <w:name w:val="2972B187C9FB4136B09CB1239DDA2122"/>
  </w:style>
  <w:style w:type="paragraph" w:customStyle="1" w:styleId="6E6A18028D6B49FFBB937035FFC25D63">
    <w:name w:val="6E6A18028D6B49FFBB937035FFC25D63"/>
  </w:style>
  <w:style w:type="paragraph" w:customStyle="1" w:styleId="0FF457A4EEF3489E9BE065529D537107">
    <w:name w:val="0FF457A4EEF3489E9BE065529D537107"/>
  </w:style>
  <w:style w:type="paragraph" w:customStyle="1" w:styleId="F334E75FBAB54D0D9D1F4AD7FB61457F">
    <w:name w:val="F334E75FBAB54D0D9D1F4AD7FB61457F"/>
  </w:style>
  <w:style w:type="paragraph" w:customStyle="1" w:styleId="47D5E673900C48DF981A027BB937D01F">
    <w:name w:val="47D5E673900C48DF981A027BB937D01F"/>
  </w:style>
  <w:style w:type="paragraph" w:customStyle="1" w:styleId="A3C81E1F034B496A81F7B5B0BB85E9DF">
    <w:name w:val="A3C81E1F034B496A81F7B5B0BB85E9DF"/>
  </w:style>
  <w:style w:type="paragraph" w:customStyle="1" w:styleId="03E5263EC99F446D8118FEDAE871C607">
    <w:name w:val="03E5263EC99F446D8118FEDAE871C607"/>
  </w:style>
  <w:style w:type="paragraph" w:customStyle="1" w:styleId="171F1C52388A41998360EF1AE1E88864">
    <w:name w:val="171F1C52388A41998360EF1AE1E88864"/>
  </w:style>
  <w:style w:type="paragraph" w:customStyle="1" w:styleId="A53E87877A85479E8B91980F712305C0">
    <w:name w:val="A53E87877A85479E8B91980F712305C0"/>
  </w:style>
  <w:style w:type="paragraph" w:customStyle="1" w:styleId="1CD3C945456840B1AD0E4B256F71DE42">
    <w:name w:val="1CD3C945456840B1AD0E4B256F71DE42"/>
  </w:style>
  <w:style w:type="paragraph" w:customStyle="1" w:styleId="CFBD6A3A29B2438487C33D90E3DF8D3B">
    <w:name w:val="CFBD6A3A29B2438487C33D90E3DF8D3B"/>
  </w:style>
  <w:style w:type="paragraph" w:customStyle="1" w:styleId="CC8D6FC4EE254BA6A5F7D5E58FD0A7B5">
    <w:name w:val="CC8D6FC4EE254BA6A5F7D5E58FD0A7B5"/>
  </w:style>
  <w:style w:type="paragraph" w:customStyle="1" w:styleId="143AF4755E33430D9E41D24F5512D40E">
    <w:name w:val="143AF4755E33430D9E41D24F5512D40E"/>
  </w:style>
  <w:style w:type="paragraph" w:customStyle="1" w:styleId="EF96BE6B6DF64B849988A9F4B4A17575">
    <w:name w:val="EF96BE6B6DF64B849988A9F4B4A17575"/>
  </w:style>
  <w:style w:type="paragraph" w:customStyle="1" w:styleId="229A59C5F86949A7A1A15382AFAF4997">
    <w:name w:val="229A59C5F86949A7A1A15382AFAF4997"/>
  </w:style>
  <w:style w:type="paragraph" w:customStyle="1" w:styleId="316520BBFE8449939D13399BAC033A25">
    <w:name w:val="316520BBFE8449939D13399BAC033A25"/>
  </w:style>
  <w:style w:type="paragraph" w:customStyle="1" w:styleId="E391C16ED9114D9683BB006DD3449BAD">
    <w:name w:val="E391C16ED9114D9683BB006DD3449BAD"/>
  </w:style>
  <w:style w:type="paragraph" w:customStyle="1" w:styleId="59DCE0067F4A4DFC9BEDD40D35FA529F">
    <w:name w:val="59DCE0067F4A4DFC9BEDD40D35FA529F"/>
  </w:style>
  <w:style w:type="paragraph" w:customStyle="1" w:styleId="45669606C453474983E4C879D5DA4229">
    <w:name w:val="45669606C453474983E4C879D5DA4229"/>
  </w:style>
  <w:style w:type="paragraph" w:customStyle="1" w:styleId="B091F4A4CC574839886D1467088F7BAD">
    <w:name w:val="B091F4A4CC574839886D1467088F7BAD"/>
  </w:style>
  <w:style w:type="paragraph" w:customStyle="1" w:styleId="A4AE3E2A48314D5B94D0158336AE7D68">
    <w:name w:val="A4AE3E2A48314D5B94D0158336AE7D68"/>
  </w:style>
  <w:style w:type="paragraph" w:customStyle="1" w:styleId="EBF346F6C6F94140A14A3B27C1E66B41">
    <w:name w:val="EBF346F6C6F94140A14A3B27C1E66B41"/>
  </w:style>
  <w:style w:type="paragraph" w:customStyle="1" w:styleId="969E006E3F934BD6893E51D8FAB8B0B2">
    <w:name w:val="969E006E3F934BD6893E51D8FAB8B0B2"/>
  </w:style>
  <w:style w:type="paragraph" w:customStyle="1" w:styleId="4F89E68895CB4FF0BCE3C431CA94637B">
    <w:name w:val="4F89E68895CB4FF0BCE3C431CA94637B"/>
  </w:style>
  <w:style w:type="paragraph" w:customStyle="1" w:styleId="B6A993640EAF42F9BFFFEA50C041673E">
    <w:name w:val="B6A993640EAF42F9BFFFEA50C041673E"/>
  </w:style>
  <w:style w:type="paragraph" w:customStyle="1" w:styleId="89BD381F5685470FB9E791C51E972606">
    <w:name w:val="89BD381F5685470FB9E791C51E972606"/>
  </w:style>
  <w:style w:type="paragraph" w:customStyle="1" w:styleId="4A438D08397648C19D4A7D83EAE0FDBA">
    <w:name w:val="4A438D08397648C19D4A7D83EAE0FDBA"/>
  </w:style>
  <w:style w:type="paragraph" w:customStyle="1" w:styleId="21FBE13A4E874FD2864BC917E49FBC39">
    <w:name w:val="21FBE13A4E874FD2864BC917E49FBC39"/>
  </w:style>
  <w:style w:type="paragraph" w:customStyle="1" w:styleId="6504FCA3872C4AB28377BA1718AE9FC8">
    <w:name w:val="6504FCA3872C4AB28377BA1718AE9FC8"/>
  </w:style>
  <w:style w:type="paragraph" w:customStyle="1" w:styleId="A482A6F6F3D54DB2914CC979EE765E2A">
    <w:name w:val="A482A6F6F3D54DB2914CC979EE765E2A"/>
  </w:style>
  <w:style w:type="paragraph" w:customStyle="1" w:styleId="5315B0C9789A4BABAA4D1F773A10ADD2">
    <w:name w:val="5315B0C9789A4BABAA4D1F773A10ADD2"/>
    <w:rsid w:val="00A23DEB"/>
  </w:style>
  <w:style w:type="paragraph" w:customStyle="1" w:styleId="395584B20486491AB617987F13CBB2D5">
    <w:name w:val="395584B20486491AB617987F13CBB2D5"/>
    <w:rsid w:val="00A23DEB"/>
  </w:style>
  <w:style w:type="paragraph" w:customStyle="1" w:styleId="E1CE1289D9F645519AC0EC5184F4DEA8">
    <w:name w:val="E1CE1289D9F645519AC0EC5184F4DEA8"/>
    <w:rsid w:val="00A23DEB"/>
  </w:style>
  <w:style w:type="paragraph" w:customStyle="1" w:styleId="9AC10BD4C648413CAD541B4AC6439187">
    <w:name w:val="9AC10BD4C648413CAD541B4AC6439187"/>
    <w:rsid w:val="00A23DEB"/>
  </w:style>
  <w:style w:type="paragraph" w:customStyle="1" w:styleId="96E6C74E767D47C1AFB569E0AC2C22DB">
    <w:name w:val="96E6C74E767D47C1AFB569E0AC2C22DB"/>
    <w:rsid w:val="00A23DEB"/>
  </w:style>
  <w:style w:type="paragraph" w:customStyle="1" w:styleId="919A9A64D03B4FF4ADBDE526145FA592">
    <w:name w:val="919A9A64D03B4FF4ADBDE526145FA592"/>
    <w:rsid w:val="00A23DEB"/>
  </w:style>
  <w:style w:type="paragraph" w:customStyle="1" w:styleId="3657836FA0244F99BA88380E0283F119">
    <w:name w:val="3657836FA0244F99BA88380E0283F119"/>
    <w:rsid w:val="00A23DEB"/>
  </w:style>
  <w:style w:type="paragraph" w:customStyle="1" w:styleId="8FE4FD6D9AED4B59B6B709A6E9D89F31">
    <w:name w:val="8FE4FD6D9AED4B59B6B709A6E9D89F31"/>
    <w:rsid w:val="00A23DEB"/>
  </w:style>
  <w:style w:type="paragraph" w:customStyle="1" w:styleId="25219D8C96DF4176A210B0E50ADB7627">
    <w:name w:val="25219D8C96DF4176A210B0E50ADB7627"/>
    <w:rsid w:val="00A23DEB"/>
  </w:style>
  <w:style w:type="paragraph" w:customStyle="1" w:styleId="E3004B295028423485771D5B5905BDA3">
    <w:name w:val="E3004B295028423485771D5B5905BDA3"/>
    <w:rsid w:val="00A23DEB"/>
  </w:style>
  <w:style w:type="paragraph" w:customStyle="1" w:styleId="4EB451A45DD0469A8BEEF102207A6008">
    <w:name w:val="4EB451A45DD0469A8BEEF102207A6008"/>
    <w:rsid w:val="00A23DEB"/>
  </w:style>
  <w:style w:type="paragraph" w:customStyle="1" w:styleId="165276D5822F49BDA1E1AA2D3D545B93">
    <w:name w:val="165276D5822F49BDA1E1AA2D3D545B93"/>
    <w:rsid w:val="00A23DEB"/>
  </w:style>
  <w:style w:type="paragraph" w:customStyle="1" w:styleId="D1EBBA746B7C4B4A984DFBBACDDEBD1F">
    <w:name w:val="D1EBBA746B7C4B4A984DFBBACDDEBD1F"/>
    <w:rsid w:val="00A23DEB"/>
  </w:style>
  <w:style w:type="paragraph" w:customStyle="1" w:styleId="1B63D781806F43C88FC30108D853AF04">
    <w:name w:val="1B63D781806F43C88FC30108D853AF04"/>
    <w:rsid w:val="00A23DEB"/>
  </w:style>
  <w:style w:type="paragraph" w:customStyle="1" w:styleId="0FB96B6BEACA40468E2C87E3BB5DAEE6">
    <w:name w:val="0FB96B6BEACA40468E2C87E3BB5DAEE6"/>
    <w:rsid w:val="00A23DEB"/>
  </w:style>
  <w:style w:type="paragraph" w:customStyle="1" w:styleId="9633D16B3FE74E29BD74499EA7A8FA09">
    <w:name w:val="9633D16B3FE74E29BD74499EA7A8FA09"/>
    <w:rsid w:val="00A23DEB"/>
  </w:style>
  <w:style w:type="paragraph" w:customStyle="1" w:styleId="841E78E0E6DB461DA5EE6F1C35CC5267">
    <w:name w:val="841E78E0E6DB461DA5EE6F1C35CC5267"/>
    <w:rsid w:val="00A23DEB"/>
  </w:style>
  <w:style w:type="paragraph" w:customStyle="1" w:styleId="561CDE1B35BC464494960108E4C5BC85">
    <w:name w:val="561CDE1B35BC464494960108E4C5BC85"/>
    <w:rsid w:val="00A23DEB"/>
  </w:style>
  <w:style w:type="paragraph" w:customStyle="1" w:styleId="D98318BC637146E0BAE514289625D847">
    <w:name w:val="D98318BC637146E0BAE514289625D847"/>
    <w:rsid w:val="00A23DEB"/>
  </w:style>
  <w:style w:type="paragraph" w:customStyle="1" w:styleId="BDE01E2635D54FFB8747F14C4A52AEAF">
    <w:name w:val="BDE01E2635D54FFB8747F14C4A52AEAF"/>
    <w:rsid w:val="00A23DEB"/>
  </w:style>
  <w:style w:type="paragraph" w:customStyle="1" w:styleId="AC361B29B8744D799A3791E8A09D71CC">
    <w:name w:val="AC361B29B8744D799A3791E8A09D71CC"/>
    <w:rsid w:val="00A23DEB"/>
  </w:style>
  <w:style w:type="paragraph" w:customStyle="1" w:styleId="1864AAF563284DD8ACFC20A96475C145">
    <w:name w:val="1864AAF563284DD8ACFC20A96475C145"/>
    <w:rsid w:val="00A23DEB"/>
  </w:style>
  <w:style w:type="paragraph" w:customStyle="1" w:styleId="8EBBF7E68D944C53A63E843194393B59">
    <w:name w:val="8EBBF7E68D944C53A63E843194393B59"/>
    <w:rsid w:val="00A23DEB"/>
  </w:style>
  <w:style w:type="paragraph" w:customStyle="1" w:styleId="6E41DF553E84476381CCB795EC8F9D87">
    <w:name w:val="6E41DF553E84476381CCB795EC8F9D87"/>
    <w:rsid w:val="00A23DEB"/>
  </w:style>
  <w:style w:type="paragraph" w:customStyle="1" w:styleId="1BC9F1469F9442938B63F1E0B327AE4A">
    <w:name w:val="1BC9F1469F9442938B63F1E0B327AE4A"/>
    <w:rsid w:val="00A23DEB"/>
  </w:style>
  <w:style w:type="paragraph" w:customStyle="1" w:styleId="CB6C389417104E30A6C36EBDE884BE22">
    <w:name w:val="CB6C389417104E30A6C36EBDE884BE22"/>
    <w:rsid w:val="00A23DEB"/>
  </w:style>
  <w:style w:type="paragraph" w:customStyle="1" w:styleId="083DD9B59A9C454297C7094377F139DE">
    <w:name w:val="083DD9B59A9C454297C7094377F139DE"/>
    <w:rsid w:val="00A23DEB"/>
  </w:style>
  <w:style w:type="paragraph" w:customStyle="1" w:styleId="52C3AE705FB347AFA539CFF2A4470336">
    <w:name w:val="52C3AE705FB347AFA539CFF2A4470336"/>
    <w:rsid w:val="00A23DEB"/>
  </w:style>
  <w:style w:type="paragraph" w:customStyle="1" w:styleId="5CD6CBFBE5844E269B0666F6B7084087">
    <w:name w:val="5CD6CBFBE5844E269B0666F6B7084087"/>
    <w:rsid w:val="00A23DEB"/>
  </w:style>
  <w:style w:type="paragraph" w:customStyle="1" w:styleId="8346200117AC43DFA45A62D417432A20">
    <w:name w:val="8346200117AC43DFA45A62D417432A20"/>
    <w:rsid w:val="00A23DEB"/>
  </w:style>
  <w:style w:type="paragraph" w:customStyle="1" w:styleId="69E2C97C49504C83AC884DF817C0FB94">
    <w:name w:val="69E2C97C49504C83AC884DF817C0FB94"/>
    <w:rsid w:val="00A23DEB"/>
  </w:style>
  <w:style w:type="paragraph" w:customStyle="1" w:styleId="D7DE0375050043708BA2F732C2A9A8EC">
    <w:name w:val="D7DE0375050043708BA2F732C2A9A8EC"/>
    <w:rsid w:val="00A23DEB"/>
  </w:style>
  <w:style w:type="paragraph" w:customStyle="1" w:styleId="BF9141DEEC9C49989CDD7F4FD27A2283">
    <w:name w:val="BF9141DEEC9C49989CDD7F4FD27A2283"/>
    <w:rsid w:val="00A23DEB"/>
  </w:style>
  <w:style w:type="paragraph" w:customStyle="1" w:styleId="2D28BA28139C49FBBA33E32CF643572F">
    <w:name w:val="2D28BA28139C49FBBA33E32CF643572F"/>
    <w:rsid w:val="00A23DEB"/>
  </w:style>
  <w:style w:type="paragraph" w:customStyle="1" w:styleId="191199D05D034390B6810A69245B446F">
    <w:name w:val="191199D05D034390B6810A69245B446F"/>
    <w:rsid w:val="00A23DEB"/>
  </w:style>
  <w:style w:type="paragraph" w:customStyle="1" w:styleId="BB7A220A446B40CB9F251AA54E572246">
    <w:name w:val="BB7A220A446B40CB9F251AA54E572246"/>
    <w:rsid w:val="00A23DEB"/>
  </w:style>
  <w:style w:type="paragraph" w:customStyle="1" w:styleId="6F48B87C65CB40DAA719C602494272AD">
    <w:name w:val="6F48B87C65CB40DAA719C602494272AD"/>
    <w:rsid w:val="00A23DEB"/>
  </w:style>
  <w:style w:type="paragraph" w:customStyle="1" w:styleId="B45851D2342E44398B7F6FC2C92A2B5F">
    <w:name w:val="B45851D2342E44398B7F6FC2C92A2B5F"/>
    <w:rsid w:val="00A23DEB"/>
  </w:style>
  <w:style w:type="paragraph" w:customStyle="1" w:styleId="1B447C23A5EF4CD8AEFAB9E658882ED0">
    <w:name w:val="1B447C23A5EF4CD8AEFAB9E658882ED0"/>
    <w:rsid w:val="00A23DEB"/>
  </w:style>
  <w:style w:type="paragraph" w:customStyle="1" w:styleId="DD3E369C90924C46B62358ED10F325AF">
    <w:name w:val="DD3E369C90924C46B62358ED10F325AF"/>
    <w:rsid w:val="00A23DEB"/>
  </w:style>
  <w:style w:type="paragraph" w:customStyle="1" w:styleId="5919AC72062F47E1868B12D302C42978">
    <w:name w:val="5919AC72062F47E1868B12D302C42978"/>
    <w:rsid w:val="00A23DEB"/>
  </w:style>
  <w:style w:type="paragraph" w:customStyle="1" w:styleId="8B1EB90771E24850A2BD022B4165C3C8">
    <w:name w:val="8B1EB90771E24850A2BD022B4165C3C8"/>
    <w:rsid w:val="00A23DEB"/>
  </w:style>
  <w:style w:type="paragraph" w:customStyle="1" w:styleId="BA7011B54FC34C32B92B68D87ACDF912">
    <w:name w:val="BA7011B54FC34C32B92B68D87ACDF912"/>
    <w:rsid w:val="00A23DEB"/>
  </w:style>
  <w:style w:type="paragraph" w:customStyle="1" w:styleId="89CCF7626C8841E585497281642CAB08">
    <w:name w:val="89CCF7626C8841E585497281642CAB08"/>
    <w:rsid w:val="00A23DEB"/>
  </w:style>
  <w:style w:type="paragraph" w:customStyle="1" w:styleId="1656B63576B94684B0BD6FBBCCAE8506">
    <w:name w:val="1656B63576B94684B0BD6FBBCCAE8506"/>
    <w:rsid w:val="00A23DEB"/>
  </w:style>
  <w:style w:type="paragraph" w:customStyle="1" w:styleId="B307FF6D2B284625AE419A032AFFED34">
    <w:name w:val="B307FF6D2B284625AE419A032AFFED34"/>
    <w:rsid w:val="00A23DEB"/>
  </w:style>
  <w:style w:type="paragraph" w:customStyle="1" w:styleId="A4E23D213F18486C9A6682D25D3EA961">
    <w:name w:val="A4E23D213F18486C9A6682D25D3EA961"/>
    <w:rsid w:val="00A23DEB"/>
  </w:style>
  <w:style w:type="paragraph" w:customStyle="1" w:styleId="2662096778BB46D49D05F0441E72D2D9">
    <w:name w:val="2662096778BB46D49D05F0441E72D2D9"/>
    <w:rsid w:val="00A23DEB"/>
  </w:style>
  <w:style w:type="paragraph" w:customStyle="1" w:styleId="BE4B9605A14C4853A15A9858D0E72E9E">
    <w:name w:val="BE4B9605A14C4853A15A9858D0E72E9E"/>
    <w:rsid w:val="00A23DEB"/>
  </w:style>
  <w:style w:type="paragraph" w:customStyle="1" w:styleId="76F196A61AB142F8AC6B6EB2D734C623">
    <w:name w:val="76F196A61AB142F8AC6B6EB2D734C623"/>
    <w:rsid w:val="00A23DEB"/>
  </w:style>
  <w:style w:type="paragraph" w:customStyle="1" w:styleId="EFB9674599E24F9E89E6703354C9B68A">
    <w:name w:val="EFB9674599E24F9E89E6703354C9B68A"/>
    <w:rsid w:val="00A23DEB"/>
  </w:style>
  <w:style w:type="paragraph" w:customStyle="1" w:styleId="912E32CEB8E24851B46BFF36C0933E63">
    <w:name w:val="912E32CEB8E24851B46BFF36C0933E63"/>
    <w:rsid w:val="00A23DEB"/>
  </w:style>
  <w:style w:type="paragraph" w:customStyle="1" w:styleId="DE39D89A2C104D60BA50000AF2DBADFE">
    <w:name w:val="DE39D89A2C104D60BA50000AF2DBADFE"/>
    <w:rsid w:val="00A23DEB"/>
  </w:style>
  <w:style w:type="paragraph" w:customStyle="1" w:styleId="C4287EF26FDD4D6BBE0FDE7A777593D1">
    <w:name w:val="C4287EF26FDD4D6BBE0FDE7A777593D1"/>
    <w:rsid w:val="00A23DEB"/>
  </w:style>
  <w:style w:type="paragraph" w:customStyle="1" w:styleId="C94ED362159C440F8A93D0521A7CCB0E">
    <w:name w:val="C94ED362159C440F8A93D0521A7CCB0E"/>
    <w:rsid w:val="00A23DEB"/>
  </w:style>
  <w:style w:type="paragraph" w:customStyle="1" w:styleId="CC8C6BF16D434250912B8694201A7C63">
    <w:name w:val="CC8C6BF16D434250912B8694201A7C63"/>
    <w:rsid w:val="00A23DEB"/>
  </w:style>
  <w:style w:type="paragraph" w:customStyle="1" w:styleId="5B55F0E6743947A2AD5709BD7DAA067D">
    <w:name w:val="5B55F0E6743947A2AD5709BD7DAA067D"/>
    <w:rsid w:val="00A23DEB"/>
  </w:style>
  <w:style w:type="paragraph" w:customStyle="1" w:styleId="134274B97C134FD4B638E737C28F9AFF">
    <w:name w:val="134274B97C134FD4B638E737C28F9AFF"/>
    <w:rsid w:val="00A23DEB"/>
  </w:style>
  <w:style w:type="paragraph" w:customStyle="1" w:styleId="C2FC776385F84B7C8B509B2C2C758E36">
    <w:name w:val="C2FC776385F84B7C8B509B2C2C758E36"/>
    <w:rsid w:val="00A23DEB"/>
  </w:style>
  <w:style w:type="paragraph" w:customStyle="1" w:styleId="D4974BA45ADC42BDA1EA29F78CB27643">
    <w:name w:val="D4974BA45ADC42BDA1EA29F78CB27643"/>
    <w:rsid w:val="00A23DEB"/>
  </w:style>
  <w:style w:type="paragraph" w:customStyle="1" w:styleId="049C9E31DA894B3583AEE2C40E85449F">
    <w:name w:val="049C9E31DA894B3583AEE2C40E85449F"/>
    <w:rsid w:val="00A23DEB"/>
  </w:style>
  <w:style w:type="paragraph" w:customStyle="1" w:styleId="430ED7E91C684FBF8649A05C97A99C97">
    <w:name w:val="430ED7E91C684FBF8649A05C97A99C97"/>
    <w:rsid w:val="00A23DEB"/>
  </w:style>
  <w:style w:type="paragraph" w:customStyle="1" w:styleId="42385D7D974A471C92ED1ADC2207E73D">
    <w:name w:val="42385D7D974A471C92ED1ADC2207E73D"/>
    <w:rsid w:val="00A23DEB"/>
  </w:style>
  <w:style w:type="paragraph" w:customStyle="1" w:styleId="A0786FB7CCFB43C19FE3B91DCB8113B7">
    <w:name w:val="A0786FB7CCFB43C19FE3B91DCB8113B7"/>
    <w:rsid w:val="00A23DEB"/>
  </w:style>
  <w:style w:type="paragraph" w:customStyle="1" w:styleId="E191E1542F0D41A88953B9C2D20D1039">
    <w:name w:val="E191E1542F0D41A88953B9C2D20D1039"/>
    <w:rsid w:val="00A23DEB"/>
  </w:style>
  <w:style w:type="paragraph" w:customStyle="1" w:styleId="C76BD2FB5EE7437B886E2617FC9612D3">
    <w:name w:val="C76BD2FB5EE7437B886E2617FC9612D3"/>
    <w:rsid w:val="00A23DEB"/>
  </w:style>
  <w:style w:type="paragraph" w:customStyle="1" w:styleId="DA27DE0C3A214D2996791A34807DB743">
    <w:name w:val="DA27DE0C3A214D2996791A34807DB743"/>
    <w:rsid w:val="00A23DEB"/>
  </w:style>
  <w:style w:type="paragraph" w:customStyle="1" w:styleId="BF28B3227C584213BD550909E678F7E8">
    <w:name w:val="BF28B3227C584213BD550909E678F7E8"/>
    <w:rsid w:val="00A23DEB"/>
  </w:style>
  <w:style w:type="paragraph" w:customStyle="1" w:styleId="8CAD09ADF7C94FE787BB50EAAC3E701B">
    <w:name w:val="8CAD09ADF7C94FE787BB50EAAC3E701B"/>
    <w:rsid w:val="00A23DEB"/>
  </w:style>
  <w:style w:type="paragraph" w:customStyle="1" w:styleId="4D801DD68D2C40E1BD9E3C3251D1E08C">
    <w:name w:val="4D801DD68D2C40E1BD9E3C3251D1E08C"/>
    <w:rsid w:val="00A23DEB"/>
  </w:style>
  <w:style w:type="paragraph" w:customStyle="1" w:styleId="7C8BBE7EBDD8432AB2B45E0007F106B5">
    <w:name w:val="7C8BBE7EBDD8432AB2B45E0007F106B5"/>
    <w:rsid w:val="00A23DEB"/>
  </w:style>
  <w:style w:type="paragraph" w:customStyle="1" w:styleId="BDB1E18F25D04DCEB2DE57EB7AFD452A">
    <w:name w:val="BDB1E18F25D04DCEB2DE57EB7AFD452A"/>
    <w:rsid w:val="00A23DEB"/>
  </w:style>
  <w:style w:type="paragraph" w:customStyle="1" w:styleId="6D10ADE7F2274DDEAFC3B63298260DCF">
    <w:name w:val="6D10ADE7F2274DDEAFC3B63298260DCF"/>
    <w:rsid w:val="00A23DEB"/>
  </w:style>
  <w:style w:type="paragraph" w:customStyle="1" w:styleId="1493531A07A84ACA9B9F5C07E7DFFD47">
    <w:name w:val="1493531A07A84ACA9B9F5C07E7DFFD47"/>
    <w:rsid w:val="00A23DEB"/>
  </w:style>
  <w:style w:type="paragraph" w:customStyle="1" w:styleId="26F6E270731943BFA65C4D6BA415E04F">
    <w:name w:val="26F6E270731943BFA65C4D6BA415E04F"/>
    <w:rsid w:val="00A23DEB"/>
  </w:style>
  <w:style w:type="paragraph" w:customStyle="1" w:styleId="8D6CF32A8C234DBEB005A008C36CD94E">
    <w:name w:val="8D6CF32A8C234DBEB005A008C36CD94E"/>
    <w:rsid w:val="00A23DEB"/>
  </w:style>
  <w:style w:type="paragraph" w:customStyle="1" w:styleId="79077A15B3CC459FB9683CBDE3E535D9">
    <w:name w:val="79077A15B3CC459FB9683CBDE3E535D9"/>
    <w:rsid w:val="00A23DEB"/>
  </w:style>
  <w:style w:type="paragraph" w:customStyle="1" w:styleId="1A7017FF026F4F18883D23C8E37CE0C4">
    <w:name w:val="1A7017FF026F4F18883D23C8E37CE0C4"/>
    <w:rsid w:val="00A23DEB"/>
  </w:style>
  <w:style w:type="paragraph" w:customStyle="1" w:styleId="F582641769104AADABBD9324DD56E435">
    <w:name w:val="F582641769104AADABBD9324DD56E435"/>
    <w:rsid w:val="00A23DEB"/>
  </w:style>
  <w:style w:type="paragraph" w:customStyle="1" w:styleId="41D04DD563504F4BB2114AB6B7766F9B">
    <w:name w:val="41D04DD563504F4BB2114AB6B7766F9B"/>
    <w:rsid w:val="00A23DEB"/>
  </w:style>
  <w:style w:type="paragraph" w:customStyle="1" w:styleId="80152590DE7C4AC9B79AB31A0D11B481">
    <w:name w:val="80152590DE7C4AC9B79AB31A0D11B481"/>
    <w:rsid w:val="00A23DEB"/>
  </w:style>
  <w:style w:type="paragraph" w:customStyle="1" w:styleId="8C51CB03621C48E2A3A423D0F7EC9037">
    <w:name w:val="8C51CB03621C48E2A3A423D0F7EC9037"/>
    <w:rsid w:val="00A23DEB"/>
  </w:style>
  <w:style w:type="paragraph" w:customStyle="1" w:styleId="19BAF3CDF0FC46F9A55F2D9A50C7C5A1">
    <w:name w:val="19BAF3CDF0FC46F9A55F2D9A50C7C5A1"/>
    <w:rsid w:val="00A23DEB"/>
  </w:style>
  <w:style w:type="paragraph" w:customStyle="1" w:styleId="DC4D094293334ABCB960689467B191DC">
    <w:name w:val="DC4D094293334ABCB960689467B191DC"/>
    <w:rsid w:val="00A23DEB"/>
  </w:style>
  <w:style w:type="paragraph" w:customStyle="1" w:styleId="9B3018CF3BA547109C8C1CF5E388C18E">
    <w:name w:val="9B3018CF3BA547109C8C1CF5E388C18E"/>
    <w:rsid w:val="00A23DEB"/>
  </w:style>
  <w:style w:type="paragraph" w:customStyle="1" w:styleId="3CFE2F0654D24136821ABBFEB22DF411">
    <w:name w:val="3CFE2F0654D24136821ABBFEB22DF411"/>
    <w:rsid w:val="00A23D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IT-520-X5227 Technical Communication 18TW5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57B973-7564-423B-A242-04AEB2778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edition).dotx</Template>
  <TotalTime>1715</TotalTime>
  <Pages>5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1-3 Short Paper Team Building and Collaboration</vt:lpstr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1-3 Short Paper Team Building and Collaboration</dc:title>
  <dc:subject/>
  <dc:creator>JohnA</dc:creator>
  <cp:keywords/>
  <dc:description/>
  <cp:lastModifiedBy>JohnA</cp:lastModifiedBy>
  <cp:revision>28</cp:revision>
  <dcterms:created xsi:type="dcterms:W3CDTF">2018-05-21T02:45:00Z</dcterms:created>
  <dcterms:modified xsi:type="dcterms:W3CDTF">2018-07-23T03:46:00Z</dcterms:modified>
</cp:coreProperties>
</file>